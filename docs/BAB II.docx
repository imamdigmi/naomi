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2D" w:rsidRPr="0021022D" w:rsidRDefault="0021022D" w:rsidP="00FC1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22D">
        <w:rPr>
          <w:rFonts w:ascii="Times New Roman" w:hAnsi="Times New Roman" w:cs="Times New Roman"/>
          <w:b/>
          <w:sz w:val="28"/>
          <w:szCs w:val="28"/>
        </w:rPr>
        <w:t>BAB I</w:t>
      </w:r>
      <w:r w:rsidR="00D55023">
        <w:rPr>
          <w:rFonts w:ascii="Times New Roman" w:hAnsi="Times New Roman" w:cs="Times New Roman"/>
          <w:b/>
          <w:sz w:val="28"/>
          <w:szCs w:val="28"/>
        </w:rPr>
        <w:t>I</w:t>
      </w:r>
    </w:p>
    <w:p w:rsidR="0021022D" w:rsidRPr="0021022D" w:rsidRDefault="00D55023" w:rsidP="00FC11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TINJAUAN PUSTAKA DAN DASAR TEORI</w:t>
      </w:r>
    </w:p>
    <w:p w:rsidR="0021022D" w:rsidRPr="0021022D" w:rsidRDefault="0021022D" w:rsidP="00FC11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5023" w:rsidRPr="00D55023" w:rsidRDefault="00D55023" w:rsidP="00D55023">
      <w:pPr>
        <w:pStyle w:val="ListParagraph"/>
        <w:numPr>
          <w:ilvl w:val="1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 w:rsidRPr="00D550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D550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5023" w:rsidRDefault="00D55023" w:rsidP="00D55023">
      <w:pPr>
        <w:pStyle w:val="ListParagraph"/>
        <w:spacing w:after="16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5502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Karima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Al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membuat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penelitian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tentang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Analisis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Perancangan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Basis Data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Terdistribusi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Pengolahan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Data Polis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Asuransi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Metode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Replikasi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Asyncronous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PT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Videi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kantor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Cabang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Palembang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pada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tahun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2013.</w:t>
      </w:r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sz w:val="24"/>
          <w:szCs w:val="24"/>
        </w:rPr>
        <w:t>Krisna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Yogantoro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Heterogenous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Distributed System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Redshit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Distro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D55023">
        <w:rPr>
          <w:rFonts w:ascii="Times New Roman" w:hAnsi="Times New Roman" w:cs="Times New Roman"/>
          <w:sz w:val="24"/>
          <w:szCs w:val="24"/>
        </w:rPr>
        <w:t xml:space="preserve">Toga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Aldila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Eriko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Palembang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2013.</w:t>
      </w:r>
    </w:p>
    <w:p w:rsidR="00D55023" w:rsidRPr="00D55023" w:rsidRDefault="00D55023" w:rsidP="00D55023">
      <w:pPr>
        <w:pStyle w:val="ListParagraph"/>
        <w:numPr>
          <w:ilvl w:val="0"/>
          <w:numId w:val="28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Adinandra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Dharmasurya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RMI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r w:rsidRPr="00D55023"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5023">
        <w:rPr>
          <w:rFonts w:ascii="Times New Roman" w:hAnsi="Times New Roman" w:cs="Times New Roman"/>
          <w:sz w:val="24"/>
          <w:szCs w:val="24"/>
        </w:rPr>
        <w:t xml:space="preserve"> 2013</w:t>
      </w:r>
      <w:r w:rsidRPr="00D5502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55023" w:rsidRPr="00D55023" w:rsidRDefault="00D55023" w:rsidP="00D55023">
      <w:pPr>
        <w:pStyle w:val="ListParagraph"/>
        <w:spacing w:after="160" w:line="360" w:lineRule="auto"/>
        <w:ind w:left="425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p w:rsidR="00D55023" w:rsidRPr="00D55023" w:rsidRDefault="00D55023" w:rsidP="00D55023">
      <w:pPr>
        <w:pStyle w:val="ListParagraph"/>
        <w:numPr>
          <w:ilvl w:val="1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Dasar</w:t>
      </w:r>
      <w:proofErr w:type="spellEnd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 xml:space="preserve"> </w:t>
      </w:r>
      <w:proofErr w:type="spellStart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Teori</w:t>
      </w:r>
      <w:proofErr w:type="spellEnd"/>
    </w:p>
    <w:p w:rsidR="00D55023" w:rsidRDefault="00D55023" w:rsidP="00D55023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Sistem</w:t>
      </w:r>
      <w:proofErr w:type="spellEnd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 xml:space="preserve"> </w:t>
      </w:r>
      <w:proofErr w:type="spellStart"/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Informasi</w:t>
      </w:r>
      <w:proofErr w:type="spellEnd"/>
    </w:p>
    <w:p w:rsidR="009E013F" w:rsidRDefault="009E013F" w:rsidP="009E013F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Yakub</w:t>
      </w:r>
      <w:proofErr w:type="spellEnd"/>
      <w:r>
        <w:rPr>
          <w:rFonts w:ascii="Times New Roman" w:hAnsi="Times New Roman" w:cs="Times New Roman"/>
          <w:sz w:val="24"/>
          <w:szCs w:val="24"/>
        </w:rPr>
        <w:t>, 2012).</w:t>
      </w:r>
    </w:p>
    <w:p w:rsidR="00D55023" w:rsidRDefault="00D55023" w:rsidP="00D55023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Basis Data (</w:t>
      </w:r>
      <w:r w:rsidRPr="00D55023">
        <w:rPr>
          <w:rFonts w:ascii="Times New Roman" w:eastAsia="SimSun" w:hAnsi="Times New Roman"/>
          <w:b/>
          <w:i/>
          <w:sz w:val="24"/>
          <w:szCs w:val="24"/>
          <w:lang w:eastAsia="zh-CN" w:bidi="ar"/>
        </w:rPr>
        <w:t>Database</w:t>
      </w:r>
      <w:r w:rsidRPr="00D55023">
        <w:rPr>
          <w:rFonts w:ascii="Times New Roman" w:eastAsia="SimSun" w:hAnsi="Times New Roman"/>
          <w:b/>
          <w:sz w:val="24"/>
          <w:szCs w:val="24"/>
          <w:lang w:eastAsia="zh-CN" w:bidi="ar"/>
        </w:rPr>
        <w:t>)</w:t>
      </w:r>
    </w:p>
    <w:p w:rsidR="009E013F" w:rsidRPr="00D55023" w:rsidRDefault="009E013F" w:rsidP="009E013F">
      <w:pPr>
        <w:pStyle w:val="ListParagraph"/>
        <w:spacing w:after="160" w:line="360" w:lineRule="auto"/>
        <w:ind w:left="0" w:firstLine="72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Fathansyah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B3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2012). </w:t>
      </w:r>
      <w:r w:rsidR="00B21CF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perhitungan-perhitungan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21C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1CF0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="00B21CF0">
        <w:rPr>
          <w:rFonts w:ascii="Times New Roman" w:hAnsi="Times New Roman" w:cs="Times New Roman"/>
          <w:sz w:val="24"/>
          <w:szCs w:val="24"/>
        </w:rPr>
        <w:t>, 2009)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013F" w:rsidRPr="009E013F" w:rsidRDefault="00D55023" w:rsidP="009E013F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D55023">
        <w:rPr>
          <w:rFonts w:ascii="Times New Roman" w:hAnsi="Times New Roman" w:cs="Times New Roman"/>
          <w:b/>
          <w:bCs/>
          <w:sz w:val="24"/>
          <w:szCs w:val="24"/>
        </w:rPr>
        <w:t xml:space="preserve">Basis Data </w:t>
      </w: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Terdistribusi</w:t>
      </w:r>
      <w:proofErr w:type="spellEnd"/>
      <w:r w:rsidRPr="00D5502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D550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Distributed Database</w:t>
      </w:r>
      <w:r w:rsidRPr="00D550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E013F" w:rsidRDefault="009E013F" w:rsidP="00AE614B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013F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(</w:t>
      </w:r>
      <w:r w:rsidRPr="009E013F">
        <w:rPr>
          <w:rFonts w:ascii="Times New Roman" w:hAnsi="Times New Roman" w:cs="Times New Roman"/>
          <w:i/>
          <w:iCs/>
          <w:sz w:val="24"/>
          <w:szCs w:val="24"/>
        </w:rPr>
        <w:t>distributed database</w:t>
      </w:r>
      <w:r w:rsidRPr="009E01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Fathansyah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, 2012).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01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E013F" w:rsidRPr="009E013F" w:rsidRDefault="009E013F" w:rsidP="00AE61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013F" w:rsidRPr="009E013F" w:rsidRDefault="009E013F" w:rsidP="00AE61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>.</w:t>
      </w:r>
    </w:p>
    <w:p w:rsidR="009E013F" w:rsidRPr="009E013F" w:rsidRDefault="009E013F" w:rsidP="00AE61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9E013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>.</w:t>
      </w:r>
    </w:p>
    <w:p w:rsidR="009E013F" w:rsidRPr="009E013F" w:rsidRDefault="009E013F" w:rsidP="00AE61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9E013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1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013F">
        <w:rPr>
          <w:rFonts w:ascii="Times New Roman" w:hAnsi="Times New Roman" w:cs="Times New Roman"/>
          <w:sz w:val="24"/>
          <w:szCs w:val="24"/>
        </w:rPr>
        <w:t xml:space="preserve"> DBMS.</w:t>
      </w:r>
    </w:p>
    <w:p w:rsidR="00AE614B" w:rsidRPr="00AE614B" w:rsidRDefault="00D55023" w:rsidP="00AE614B">
      <w:pPr>
        <w:pStyle w:val="ListParagraph"/>
        <w:numPr>
          <w:ilvl w:val="2"/>
          <w:numId w:val="25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D55023"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Terdistribusi</w:t>
      </w:r>
      <w:proofErr w:type="spellEnd"/>
    </w:p>
    <w:p w:rsidR="00AE614B" w:rsidRDefault="00AE614B" w:rsidP="00AE614B">
      <w:pPr>
        <w:pStyle w:val="ListParagraph"/>
        <w:spacing w:after="160" w:line="360" w:lineRule="auto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Faktor-faktor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terdapat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dalam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basis data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relasional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terdistribusi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harus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diperhitungkan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dalam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perancangan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basis data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adalah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(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Heriyanto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,</w:t>
      </w:r>
      <w:r w:rsidR="00EC2FEE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2004).</w:t>
      </w:r>
    </w:p>
    <w:p w:rsidR="00AE614B" w:rsidRPr="00AE614B" w:rsidRDefault="00AE614B" w:rsidP="00AE614B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Fragmentasi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dibagi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kedalam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sejumlah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sub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disebut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fragmen-fragmen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kemudian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disebar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Terdapat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dua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tipe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utama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fragmentasi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yaitu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:</w:t>
      </w:r>
    </w:p>
    <w:p w:rsidR="00AE614B" w:rsidRPr="00AE614B" w:rsidRDefault="00AE614B" w:rsidP="00AE614B">
      <w:pPr>
        <w:pStyle w:val="ListParagraph"/>
        <w:numPr>
          <w:ilvl w:val="3"/>
          <w:numId w:val="30"/>
        </w:numPr>
        <w:spacing w:after="160" w:line="360" w:lineRule="auto"/>
        <w:ind w:left="81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Fragmentasi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horizontal,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yaitu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menjadi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fragmen-fragmen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berupa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subset-subset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tupel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dari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suatu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.</w:t>
      </w:r>
    </w:p>
    <w:p w:rsidR="00AE614B" w:rsidRPr="00AE614B" w:rsidRDefault="00AE614B" w:rsidP="00AE614B">
      <w:pPr>
        <w:pStyle w:val="ListParagraph"/>
        <w:numPr>
          <w:ilvl w:val="3"/>
          <w:numId w:val="30"/>
        </w:numPr>
        <w:spacing w:after="160" w:line="360" w:lineRule="auto"/>
        <w:ind w:left="81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Fragmentasi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vertikal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,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yaitu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relasi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menjadi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fragmen-fragmen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berupa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subset-subset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atribut-atribut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dari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realasi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itu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.</w:t>
      </w:r>
    </w:p>
    <w:p w:rsidR="00AE614B" w:rsidRPr="00AE614B" w:rsidRDefault="00AE614B" w:rsidP="00AE614B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Alokasi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,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masing-masing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disimpan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di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situs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dengan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distribusi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paling optimal.</w:t>
      </w:r>
    </w:p>
    <w:p w:rsidR="00AE614B" w:rsidRPr="00AE614B" w:rsidRDefault="00AE614B" w:rsidP="00AE614B">
      <w:pPr>
        <w:pStyle w:val="ListParagraph"/>
        <w:numPr>
          <w:ilvl w:val="0"/>
          <w:numId w:val="30"/>
        </w:numPr>
        <w:spacing w:after="160" w:line="360" w:lineRule="auto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lastRenderedPageBreak/>
        <w:t>Replikasi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DDBMS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mengelola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duplikasi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fragmen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di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beberapa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situs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yang </w:t>
      </w:r>
      <w:proofErr w:type="spellStart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berbeda</w:t>
      </w:r>
      <w:proofErr w:type="spellEnd"/>
      <w:r w:rsidRPr="00AE614B">
        <w:rPr>
          <w:rFonts w:ascii="Times New Roman" w:eastAsia="SimSun" w:hAnsi="Times New Roman" w:cs="Times New Roman"/>
          <w:sz w:val="24"/>
          <w:szCs w:val="24"/>
          <w:lang w:eastAsia="zh-CN" w:bidi="ar"/>
        </w:rPr>
        <w:t>.</w:t>
      </w:r>
    </w:p>
    <w:p w:rsidR="00AE614B" w:rsidRPr="00AE614B" w:rsidRDefault="00AE614B" w:rsidP="00AE614B">
      <w:pPr>
        <w:pStyle w:val="ListParagraph"/>
        <w:tabs>
          <w:tab w:val="left" w:pos="425"/>
        </w:tabs>
        <w:spacing w:after="160" w:line="360" w:lineRule="auto"/>
        <w:ind w:left="425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p w:rsidR="00AE614B" w:rsidRDefault="00AE614B" w:rsidP="00AE614B">
      <w:pPr>
        <w:pStyle w:val="ListParagraph"/>
        <w:spacing w:after="160" w:line="360" w:lineRule="auto"/>
        <w:ind w:left="425"/>
        <w:jc w:val="both"/>
        <w:rPr>
          <w:rFonts w:ascii="Times New Roman" w:eastAsia="SimSun" w:hAnsi="Times New Roman" w:cs="Times New Roman"/>
          <w:sz w:val="24"/>
          <w:szCs w:val="24"/>
          <w:lang w:eastAsia="zh-CN" w:bidi="ar"/>
        </w:rPr>
      </w:pPr>
      <w:r>
        <w:rPr>
          <w:rFonts w:eastAsia="SimSun" w:cs="Times New Roman"/>
          <w:noProof/>
        </w:rPr>
        <w:drawing>
          <wp:inline distT="0" distB="0" distL="114300" distR="114300" wp14:anchorId="155A2789" wp14:editId="3EAB67AB">
            <wp:extent cx="5031105" cy="2560955"/>
            <wp:effectExtent l="0" t="0" r="17145" b="10795"/>
            <wp:docPr id="2" name="Picture 2" descr="distributed-database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stributed-database-archite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4B" w:rsidRDefault="00AE614B" w:rsidP="00AE614B">
      <w:pPr>
        <w:pStyle w:val="Standard"/>
        <w:spacing w:line="360" w:lineRule="auto"/>
        <w:ind w:left="420"/>
        <w:jc w:val="center"/>
        <w:rPr>
          <w:rFonts w:eastAsia="SimSun" w:cs="Times New Roman"/>
          <w:b/>
          <w:bCs/>
          <w:kern w:val="0"/>
          <w:lang w:bidi="ar"/>
        </w:rPr>
      </w:pPr>
      <w:proofErr w:type="spellStart"/>
      <w:r>
        <w:rPr>
          <w:rFonts w:eastAsia="SimSun" w:cs="Times New Roman"/>
          <w:b/>
          <w:bCs/>
          <w:kern w:val="0"/>
          <w:lang w:bidi="ar"/>
        </w:rPr>
        <w:t>Gambar</w:t>
      </w:r>
      <w:proofErr w:type="spellEnd"/>
      <w:r>
        <w:rPr>
          <w:rFonts w:eastAsia="SimSun" w:cs="Times New Roman"/>
          <w:b/>
          <w:bCs/>
          <w:kern w:val="0"/>
          <w:lang w:bidi="ar"/>
        </w:rPr>
        <w:t xml:space="preserve"> 2.1</w:t>
      </w:r>
      <w:r>
        <w:rPr>
          <w:rFonts w:eastAsia="SimSun" w:cs="Times New Roman"/>
          <w:kern w:val="0"/>
          <w:lang w:bidi="ar"/>
        </w:rPr>
        <w:t xml:space="preserve"> </w:t>
      </w:r>
      <w:bookmarkStart w:id="0" w:name="_GoBack"/>
      <w:proofErr w:type="spellStart"/>
      <w:r w:rsidRPr="00371706">
        <w:rPr>
          <w:rFonts w:eastAsia="SimSun" w:cs="Times New Roman"/>
          <w:iCs/>
          <w:kern w:val="0"/>
          <w:lang w:bidi="ar"/>
        </w:rPr>
        <w:t>Arsitektur</w:t>
      </w:r>
      <w:proofErr w:type="spellEnd"/>
      <w:r w:rsidRPr="00371706">
        <w:rPr>
          <w:rFonts w:eastAsia="SimSun" w:cs="Times New Roman"/>
          <w:iCs/>
          <w:kern w:val="0"/>
          <w:lang w:bidi="ar"/>
        </w:rPr>
        <w:t xml:space="preserve"> Basis Data </w:t>
      </w:r>
      <w:proofErr w:type="spellStart"/>
      <w:r w:rsidRPr="00371706">
        <w:rPr>
          <w:rFonts w:eastAsia="SimSun" w:cs="Times New Roman"/>
          <w:iCs/>
          <w:kern w:val="0"/>
          <w:lang w:bidi="ar"/>
        </w:rPr>
        <w:t>Terdistribusi</w:t>
      </w:r>
      <w:bookmarkEnd w:id="0"/>
      <w:proofErr w:type="spellEnd"/>
    </w:p>
    <w:p w:rsidR="008802EE" w:rsidRPr="008802EE" w:rsidRDefault="00D55023" w:rsidP="008802EE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CockcroachDB</w:t>
      </w:r>
      <w:proofErr w:type="spellEnd"/>
    </w:p>
    <w:p w:rsid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CockroachDB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 xml:space="preserve">key-value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datastore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berversi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first-class</w:t>
      </w:r>
      <w:r w:rsidRPr="00880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global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consistency</w:t>
      </w:r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survivability</w:t>
      </w:r>
      <w:r w:rsidRPr="00880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CockroachDB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menoleransi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disk</w:t>
      </w:r>
      <w:r w:rsidRPr="008802EE">
        <w:rPr>
          <w:rFonts w:ascii="Times New Roman" w:hAnsi="Times New Roman" w:cs="Times New Roman"/>
          <w:sz w:val="24"/>
          <w:szCs w:val="24"/>
        </w:rPr>
        <w:t xml:space="preserve">,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machine</w:t>
      </w:r>
      <w:r w:rsidRPr="008802EE">
        <w:rPr>
          <w:rFonts w:ascii="Times New Roman" w:hAnsi="Times New Roman" w:cs="Times New Roman"/>
          <w:sz w:val="24"/>
          <w:szCs w:val="24"/>
        </w:rPr>
        <w:t xml:space="preserve">,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rack</w:t>
      </w:r>
      <w:r w:rsidRPr="00880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datacenter</w:t>
      </w:r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latency</w:t>
      </w:r>
      <w:r w:rsidRPr="008802EE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manual.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 xml:space="preserve">Node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CockroachDB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symmetric,</w:t>
      </w:r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minimal (</w:t>
      </w:r>
      <w:proofErr w:type="spellStart"/>
      <w:r w:rsidRPr="008802EE"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>Mazumder</w:t>
      </w:r>
      <w:proofErr w:type="spellEnd"/>
      <w:r w:rsidRPr="008802EE"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 xml:space="preserve"> </w:t>
      </w:r>
      <w:proofErr w:type="spellStart"/>
      <w:r w:rsidRPr="008802EE"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>Suvankar</w:t>
      </w:r>
      <w:proofErr w:type="spellEnd"/>
      <w:r w:rsidRPr="008802EE">
        <w:rPr>
          <w:rFonts w:ascii="Times New Roman" w:eastAsia="Roboto" w:hAnsi="Times New Roman" w:cs="Times New Roman"/>
          <w:color w:val="000000" w:themeColor="text1" w:themeShade="80"/>
          <w:sz w:val="24"/>
          <w:szCs w:val="24"/>
          <w:shd w:val="clear" w:color="auto" w:fill="FFFFFF"/>
        </w:rPr>
        <w:t xml:space="preserve"> 2015</w:t>
      </w:r>
      <w:r w:rsidRPr="008802E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802EE" w:rsidRP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Max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Wouter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Grim (2016)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secara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kasar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dapat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dibagi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menjadi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dua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jenis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: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relasional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NoSQL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Konsep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relasional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dikembangkan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sekitar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tahun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1970,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sedangkan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NoSQL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mulai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mendapatkan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popularitas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sekitar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2009.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Saat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lebih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255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NoSQL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berbeda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dari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jenis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berbeda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ada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termasuk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kunci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/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nilai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dokumen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grafik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kolom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Karena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jumlah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tumbuh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sistem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harus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berskala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CockroachDB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dikonfigurasi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secara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default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untuk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menyimpan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3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replika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datanya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Dalam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kasus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node crash, data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replikasi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secara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otomatis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menyeimbangkan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lastRenderedPageBreak/>
        <w:t>kembali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antara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node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lainnya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Ini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memastikan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database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sangat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tersedia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Lokasi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baru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di cluster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diidentifikasi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dan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replika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yang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hilang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direplikasi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ulang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secara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terdistribusi</w:t>
      </w:r>
      <w:proofErr w:type="spellEnd"/>
      <w:r>
        <w:rPr>
          <w:rFonts w:ascii="Times New Roman" w:eastAsia="SimSun" w:hAnsi="Times New Roman" w:cs="Times New Roman"/>
          <w:color w:val="000000" w:themeColor="text1" w:themeShade="80"/>
          <w:sz w:val="24"/>
          <w:szCs w:val="24"/>
          <w:lang w:eastAsia="zh-CN" w:bidi="ar"/>
        </w:rPr>
        <w:t>.</w:t>
      </w:r>
    </w:p>
    <w:p w:rsidR="008802EE" w:rsidRDefault="008802EE" w:rsidP="008802EE">
      <w:pPr>
        <w:pStyle w:val="ListParagraph"/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1C288AB0" wp14:editId="5A5D42C0">
            <wp:simplePos x="0" y="0"/>
            <wp:positionH relativeFrom="column">
              <wp:posOffset>528955</wp:posOffset>
            </wp:positionH>
            <wp:positionV relativeFrom="paragraph">
              <wp:posOffset>58230</wp:posOffset>
            </wp:positionV>
            <wp:extent cx="4112260" cy="2767330"/>
            <wp:effectExtent l="0" t="0" r="2540" b="0"/>
            <wp:wrapNone/>
            <wp:docPr id="1" name="Picture 1" descr="db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-diagram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</w:p>
    <w:p w:rsidR="008802EE" w:rsidRDefault="008802EE" w:rsidP="008802EE">
      <w:pPr>
        <w:pStyle w:val="Standard"/>
        <w:spacing w:line="360" w:lineRule="auto"/>
        <w:jc w:val="center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Gambar</w:t>
      </w:r>
      <w:proofErr w:type="spellEnd"/>
      <w:r>
        <w:rPr>
          <w:rFonts w:cs="Times New Roman"/>
          <w:b/>
          <w:bCs/>
        </w:rPr>
        <w:t xml:space="preserve"> 2.2 </w:t>
      </w:r>
      <w:proofErr w:type="spellStart"/>
      <w:r w:rsidRPr="00371706">
        <w:rPr>
          <w:rFonts w:cs="Times New Roman"/>
          <w:iCs/>
        </w:rPr>
        <w:t>Perbandingan</w:t>
      </w:r>
      <w:proofErr w:type="spellEnd"/>
      <w:r w:rsidRPr="00371706">
        <w:rPr>
          <w:rFonts w:cs="Times New Roman"/>
          <w:iCs/>
        </w:rPr>
        <w:t xml:space="preserve"> </w:t>
      </w:r>
      <w:proofErr w:type="spellStart"/>
      <w:r w:rsidRPr="00371706">
        <w:rPr>
          <w:rFonts w:cs="Times New Roman"/>
          <w:iCs/>
        </w:rPr>
        <w:t>skalabilitas</w:t>
      </w:r>
      <w:proofErr w:type="spellEnd"/>
      <w:r w:rsidRPr="00371706">
        <w:rPr>
          <w:rFonts w:cs="Times New Roman"/>
          <w:iCs/>
        </w:rPr>
        <w:t xml:space="preserve"> basis data.</w:t>
      </w:r>
    </w:p>
    <w:p w:rsidR="008802EE" w:rsidRPr="00D55023" w:rsidRDefault="008802EE" w:rsidP="008802EE">
      <w:pPr>
        <w:pStyle w:val="ListParagraph"/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p w:rsidR="008802EE" w:rsidRPr="008802EE" w:rsidRDefault="00D55023" w:rsidP="008802EE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proofErr w:type="spellStart"/>
      <w:r w:rsidRPr="00D55023">
        <w:rPr>
          <w:rFonts w:ascii="Times New Roman" w:hAnsi="Times New Roman" w:cs="Times New Roman"/>
          <w:b/>
          <w:bCs/>
          <w:sz w:val="24"/>
          <w:szCs w:val="24"/>
        </w:rPr>
        <w:t>NewSQL</w:t>
      </w:r>
      <w:proofErr w:type="spellEnd"/>
    </w:p>
    <w:p w:rsid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NewSQL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basis data modern.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scale-out</w:t>
      </w:r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NoSQL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r w:rsidRPr="008802EE">
        <w:rPr>
          <w:rFonts w:ascii="Times New Roman" w:hAnsi="Times New Roman" w:cs="Times New Roman"/>
          <w:i/>
          <w:iCs/>
          <w:sz w:val="24"/>
          <w:szCs w:val="24"/>
        </w:rPr>
        <w:t>old-fashioned</w:t>
      </w:r>
      <w:r w:rsidRPr="008802E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"horizontal".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NoSQL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Ketegangan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mengilhami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2EE">
        <w:rPr>
          <w:rFonts w:ascii="Times New Roman" w:hAnsi="Times New Roman" w:cs="Times New Roman"/>
          <w:i/>
          <w:iCs/>
          <w:sz w:val="24"/>
          <w:szCs w:val="24"/>
        </w:rPr>
        <w:t>NewSQL</w:t>
      </w:r>
      <w:proofErr w:type="spellEnd"/>
      <w:r w:rsidRPr="008802EE">
        <w:rPr>
          <w:rFonts w:ascii="Times New Roman" w:hAnsi="Times New Roman" w:cs="Times New Roman"/>
          <w:sz w:val="24"/>
          <w:szCs w:val="24"/>
        </w:rPr>
        <w:t>.</w:t>
      </w:r>
    </w:p>
    <w:p w:rsid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NewSQL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online transaction processing</w:t>
      </w:r>
      <w:r>
        <w:rPr>
          <w:rFonts w:ascii="Times New Roman" w:hAnsi="Times New Roman" w:cs="Times New Roman"/>
          <w:sz w:val="24"/>
          <w:szCs w:val="24"/>
        </w:rPr>
        <w:t xml:space="preserve"> (OLTP),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02EE" w:rsidRDefault="008802EE" w:rsidP="008802EE">
      <w:pPr>
        <w:pStyle w:val="ListParagraph"/>
        <w:spacing w:after="16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NewSQL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key-value store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Yuri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Gurevich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802EE" w:rsidRDefault="008802EE" w:rsidP="008802EE">
      <w:pPr>
        <w:pStyle w:val="Standard"/>
        <w:spacing w:line="360" w:lineRule="auto"/>
        <w:ind w:left="360"/>
        <w:jc w:val="center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Tabel</w:t>
      </w:r>
      <w:proofErr w:type="spellEnd"/>
      <w:r>
        <w:rPr>
          <w:rFonts w:cs="Times New Roman"/>
          <w:b/>
          <w:bCs/>
        </w:rPr>
        <w:t xml:space="preserve"> 2.1 </w:t>
      </w:r>
      <w:proofErr w:type="spellStart"/>
      <w:r w:rsidRPr="00371706">
        <w:rPr>
          <w:rFonts w:cs="Times New Roman"/>
          <w:iCs/>
        </w:rPr>
        <w:t>Perbandingan</w:t>
      </w:r>
      <w:proofErr w:type="spellEnd"/>
      <w:r w:rsidRPr="00371706">
        <w:rPr>
          <w:rFonts w:cs="Times New Roman"/>
          <w:iCs/>
        </w:rPr>
        <w:t xml:space="preserve"> </w:t>
      </w:r>
      <w:proofErr w:type="spellStart"/>
      <w:r w:rsidRPr="00371706">
        <w:rPr>
          <w:rFonts w:cs="Times New Roman"/>
          <w:iCs/>
        </w:rPr>
        <w:t>karakteristik</w:t>
      </w:r>
      <w:proofErr w:type="spellEnd"/>
      <w:r w:rsidRPr="00371706">
        <w:rPr>
          <w:rFonts w:cs="Times New Roman"/>
          <w:iCs/>
        </w:rPr>
        <w:t xml:space="preserve"> basis data.</w:t>
      </w:r>
    </w:p>
    <w:tbl>
      <w:tblPr>
        <w:tblStyle w:val="TableGrid"/>
        <w:tblW w:w="7638" w:type="dxa"/>
        <w:tblInd w:w="509" w:type="dxa"/>
        <w:tblLayout w:type="fixed"/>
        <w:tblLook w:val="04A0" w:firstRow="1" w:lastRow="0" w:firstColumn="1" w:lastColumn="0" w:noHBand="0" w:noVBand="1"/>
      </w:tblPr>
      <w:tblGrid>
        <w:gridCol w:w="3139"/>
        <w:gridCol w:w="1521"/>
        <w:gridCol w:w="1554"/>
        <w:gridCol w:w="1424"/>
      </w:tblGrid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Old SQL</w:t>
            </w:r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NoSQL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NewSQL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Relational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ACID Transaction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Hizontal</w:t>
            </w:r>
            <w:proofErr w:type="spellEnd"/>
            <w:r>
              <w:rPr>
                <w:rFonts w:cs="Times New Roman"/>
              </w:rPr>
              <w:t xml:space="preserve"> Scalability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Performance / Big Volume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</w:tr>
      <w:tr w:rsidR="008802EE" w:rsidTr="008802EE">
        <w:tc>
          <w:tcPr>
            <w:tcW w:w="3139" w:type="dxa"/>
          </w:tcPr>
          <w:p w:rsidR="008802EE" w:rsidRDefault="008802EE" w:rsidP="009A2370">
            <w:pPr>
              <w:pStyle w:val="Standard"/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Scheme-less</w:t>
            </w:r>
          </w:p>
        </w:tc>
        <w:tc>
          <w:tcPr>
            <w:tcW w:w="1521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  <w:tc>
          <w:tcPr>
            <w:tcW w:w="155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Ya</w:t>
            </w:r>
            <w:proofErr w:type="spellEnd"/>
          </w:p>
        </w:tc>
        <w:tc>
          <w:tcPr>
            <w:tcW w:w="1424" w:type="dxa"/>
            <w:vAlign w:val="center"/>
          </w:tcPr>
          <w:p w:rsidR="008802EE" w:rsidRDefault="008802EE" w:rsidP="008802EE">
            <w:pPr>
              <w:pStyle w:val="Standard"/>
              <w:spacing w:line="360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Tidak</w:t>
            </w:r>
            <w:proofErr w:type="spellEnd"/>
          </w:p>
        </w:tc>
      </w:tr>
    </w:tbl>
    <w:p w:rsidR="008802EE" w:rsidRPr="00D55023" w:rsidRDefault="008802EE" w:rsidP="008802EE">
      <w:pPr>
        <w:pStyle w:val="ListParagraph"/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p w:rsidR="00D55023" w:rsidRPr="00A44B68" w:rsidRDefault="00D55023" w:rsidP="00D55023">
      <w:pPr>
        <w:pStyle w:val="ListParagraph"/>
        <w:numPr>
          <w:ilvl w:val="2"/>
          <w:numId w:val="25"/>
        </w:numPr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 w:rsidRPr="00D55023">
        <w:rPr>
          <w:rFonts w:ascii="Times New Roman" w:hAnsi="Times New Roman" w:cs="Times New Roman"/>
          <w:b/>
          <w:bCs/>
          <w:sz w:val="24"/>
          <w:szCs w:val="24"/>
        </w:rPr>
        <w:t>Rust</w:t>
      </w:r>
    </w:p>
    <w:p w:rsidR="00A44B68" w:rsidRPr="00D55023" w:rsidRDefault="00A44B68" w:rsidP="00A44B68">
      <w:pPr>
        <w:pStyle w:val="ListParagraph"/>
        <w:spacing w:after="160" w:line="360" w:lineRule="auto"/>
        <w:ind w:left="0" w:firstLine="720"/>
        <w:jc w:val="both"/>
        <w:rPr>
          <w:rFonts w:ascii="Times New Roman" w:eastAsia="SimSun" w:hAnsi="Times New Roman"/>
          <w:b/>
          <w:sz w:val="24"/>
          <w:szCs w:val="24"/>
          <w:lang w:eastAsia="zh-CN"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Rust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systems 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safety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 Rust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purpose language,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embedded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Rust Programming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678">
        <w:rPr>
          <w:rFonts w:ascii="Times New Roman" w:hAnsi="Times New Roman" w:cs="Times New Roman"/>
          <w:i/>
          <w:sz w:val="24"/>
          <w:szCs w:val="24"/>
        </w:rPr>
        <w:t>fast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02678">
        <w:rPr>
          <w:rFonts w:ascii="Times New Roman" w:hAnsi="Times New Roman" w:cs="Times New Roman"/>
          <w:i/>
          <w:sz w:val="24"/>
          <w:szCs w:val="24"/>
        </w:rPr>
        <w:t>efficient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678">
        <w:rPr>
          <w:rFonts w:ascii="Times New Roman" w:hAnsi="Times New Roman" w:cs="Times New Roman"/>
          <w:i/>
          <w:sz w:val="24"/>
          <w:szCs w:val="24"/>
        </w:rPr>
        <w:t>and memory safe system</w:t>
      </w:r>
      <w:r w:rsidR="00E02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7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678">
        <w:rPr>
          <w:rFonts w:ascii="Times New Roman" w:hAnsi="Times New Roman" w:cs="Times New Roman"/>
          <w:i/>
          <w:sz w:val="24"/>
          <w:szCs w:val="24"/>
        </w:rPr>
        <w:t>standard modern 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Programming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(Gun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2016).</w:t>
      </w:r>
    </w:p>
    <w:p w:rsidR="00D55023" w:rsidRPr="00D55023" w:rsidRDefault="00D55023" w:rsidP="00D55023">
      <w:pPr>
        <w:pStyle w:val="ListParagraph"/>
        <w:spacing w:after="160" w:line="360" w:lineRule="auto"/>
        <w:rPr>
          <w:rFonts w:ascii="Times New Roman" w:eastAsia="SimSun" w:hAnsi="Times New Roman"/>
          <w:b/>
          <w:sz w:val="24"/>
          <w:szCs w:val="24"/>
          <w:lang w:eastAsia="zh-CN" w:bidi="ar"/>
        </w:rPr>
      </w:pPr>
    </w:p>
    <w:sectPr w:rsidR="00D55023" w:rsidRPr="00D55023" w:rsidSect="00A14F6A">
      <w:head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19A" w:rsidRDefault="0078319A" w:rsidP="0021022D">
      <w:pPr>
        <w:spacing w:after="0" w:line="240" w:lineRule="auto"/>
      </w:pPr>
      <w:r>
        <w:separator/>
      </w:r>
    </w:p>
  </w:endnote>
  <w:endnote w:type="continuationSeparator" w:id="0">
    <w:p w:rsidR="0078319A" w:rsidRDefault="0078319A" w:rsidP="0021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  <w:sig w:usb0="00000000" w:usb1="D200FDFF" w:usb2="0A246029" w:usb3="0400200C" w:csb0="600001FF" w:csb1="DFFF0000"/>
  </w:font>
  <w:font w:name="Roboto">
    <w:altName w:val="East Syriac Adiabene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22D" w:rsidRPr="0021022D" w:rsidRDefault="00270669" w:rsidP="0021022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19A" w:rsidRDefault="0078319A" w:rsidP="0021022D">
      <w:pPr>
        <w:spacing w:after="0" w:line="240" w:lineRule="auto"/>
      </w:pPr>
      <w:r>
        <w:separator/>
      </w:r>
    </w:p>
  </w:footnote>
  <w:footnote w:type="continuationSeparator" w:id="0">
    <w:p w:rsidR="0078319A" w:rsidRDefault="0078319A" w:rsidP="0021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2197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1022D" w:rsidRPr="00B525A5" w:rsidRDefault="0021022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525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25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25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71706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B525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1022D" w:rsidRDefault="00210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5A5" w:rsidRDefault="00B525A5">
    <w:pPr>
      <w:pStyle w:val="Header"/>
      <w:jc w:val="right"/>
    </w:pPr>
  </w:p>
  <w:p w:rsidR="0021022D" w:rsidRDefault="00210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44F"/>
    <w:multiLevelType w:val="hybridMultilevel"/>
    <w:tmpl w:val="D5BC3694"/>
    <w:lvl w:ilvl="0" w:tplc="983CBDC6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96137"/>
    <w:multiLevelType w:val="hybridMultilevel"/>
    <w:tmpl w:val="96D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D3792"/>
    <w:multiLevelType w:val="hybridMultilevel"/>
    <w:tmpl w:val="B1AE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80074"/>
    <w:multiLevelType w:val="hybridMultilevel"/>
    <w:tmpl w:val="732CC358"/>
    <w:lvl w:ilvl="0" w:tplc="0BE48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30D9B"/>
    <w:multiLevelType w:val="multilevel"/>
    <w:tmpl w:val="0D9C8F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9A4C4E"/>
    <w:multiLevelType w:val="hybridMultilevel"/>
    <w:tmpl w:val="4BDC94F2"/>
    <w:lvl w:ilvl="0" w:tplc="79BE0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3CA945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2220F"/>
    <w:multiLevelType w:val="hybridMultilevel"/>
    <w:tmpl w:val="F158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AE0FDD"/>
    <w:multiLevelType w:val="hybridMultilevel"/>
    <w:tmpl w:val="1C14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02E6A"/>
    <w:multiLevelType w:val="hybridMultilevel"/>
    <w:tmpl w:val="C376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E7798"/>
    <w:multiLevelType w:val="hybridMultilevel"/>
    <w:tmpl w:val="20360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3552B1"/>
    <w:multiLevelType w:val="hybridMultilevel"/>
    <w:tmpl w:val="0A526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F2570"/>
    <w:multiLevelType w:val="hybridMultilevel"/>
    <w:tmpl w:val="FC40D4D6"/>
    <w:lvl w:ilvl="0" w:tplc="B3B6DE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E3894"/>
    <w:multiLevelType w:val="multilevel"/>
    <w:tmpl w:val="3BFE3894"/>
    <w:lvl w:ilvl="0" w:tentative="1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">
    <w:nsid w:val="3F6A173A"/>
    <w:multiLevelType w:val="hybridMultilevel"/>
    <w:tmpl w:val="E28E1B6C"/>
    <w:lvl w:ilvl="0" w:tplc="3A14A2C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9B621DD"/>
    <w:multiLevelType w:val="hybridMultilevel"/>
    <w:tmpl w:val="D08AE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64A7F"/>
    <w:multiLevelType w:val="hybridMultilevel"/>
    <w:tmpl w:val="31BE9B86"/>
    <w:lvl w:ilvl="0" w:tplc="37C6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C14AC4"/>
    <w:multiLevelType w:val="hybridMultilevel"/>
    <w:tmpl w:val="2E1C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2EBE2"/>
    <w:multiLevelType w:val="multilevel"/>
    <w:tmpl w:val="5922EB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922EBFE"/>
    <w:multiLevelType w:val="singleLevel"/>
    <w:tmpl w:val="5922EBF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9257CC4"/>
    <w:multiLevelType w:val="singleLevel"/>
    <w:tmpl w:val="965605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Theme="minorHAnsi" w:hAnsi="Times New Roman" w:cs="Times New Roman"/>
        <w:b w:val="0"/>
      </w:rPr>
    </w:lvl>
  </w:abstractNum>
  <w:abstractNum w:abstractNumId="20">
    <w:nsid w:val="59257F30"/>
    <w:multiLevelType w:val="singleLevel"/>
    <w:tmpl w:val="3B2C8AB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Theme="minorHAnsi" w:hAnsi="Times New Roman" w:cs="Times New Roman"/>
        <w:b w:val="0"/>
      </w:rPr>
    </w:lvl>
  </w:abstractNum>
  <w:abstractNum w:abstractNumId="21">
    <w:nsid w:val="5927D24B"/>
    <w:multiLevelType w:val="multilevel"/>
    <w:tmpl w:val="B0DA2C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SimSun" w:hAnsi="Times New Roman" w:cs="Times New Roman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-"/>
      <w:lvlJc w:val="left"/>
      <w:pPr>
        <w:ind w:left="1200" w:hanging="360"/>
      </w:pPr>
      <w:rPr>
        <w:rFonts w:ascii="Times New Roman" w:eastAsia="SimSun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cs="Times New Roman" w:hint="default"/>
        <w:b w:val="0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5A037637"/>
    <w:multiLevelType w:val="hybridMultilevel"/>
    <w:tmpl w:val="CA941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BA637E"/>
    <w:multiLevelType w:val="hybridMultilevel"/>
    <w:tmpl w:val="3CE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093394"/>
    <w:multiLevelType w:val="hybridMultilevel"/>
    <w:tmpl w:val="CC52172C"/>
    <w:lvl w:ilvl="0" w:tplc="D12ACFA0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8510A0"/>
    <w:multiLevelType w:val="hybridMultilevel"/>
    <w:tmpl w:val="EAD22F36"/>
    <w:lvl w:ilvl="0" w:tplc="95F8F5B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0C390F"/>
    <w:multiLevelType w:val="multilevel"/>
    <w:tmpl w:val="43EC2F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169074E"/>
    <w:multiLevelType w:val="multilevel"/>
    <w:tmpl w:val="7169074E"/>
    <w:lvl w:ilvl="0" w:tentative="1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4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2C42AAB"/>
    <w:multiLevelType w:val="hybridMultilevel"/>
    <w:tmpl w:val="60A2A2CE"/>
    <w:lvl w:ilvl="0" w:tplc="856A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79973F2"/>
    <w:multiLevelType w:val="hybridMultilevel"/>
    <w:tmpl w:val="9FD643A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6"/>
  </w:num>
  <w:num w:numId="6">
    <w:abstractNumId w:val="23"/>
  </w:num>
  <w:num w:numId="7">
    <w:abstractNumId w:val="29"/>
  </w:num>
  <w:num w:numId="8">
    <w:abstractNumId w:val="2"/>
  </w:num>
  <w:num w:numId="9">
    <w:abstractNumId w:val="28"/>
  </w:num>
  <w:num w:numId="10">
    <w:abstractNumId w:val="8"/>
  </w:num>
  <w:num w:numId="11">
    <w:abstractNumId w:val="4"/>
  </w:num>
  <w:num w:numId="12">
    <w:abstractNumId w:val="3"/>
  </w:num>
  <w:num w:numId="13">
    <w:abstractNumId w:val="9"/>
  </w:num>
  <w:num w:numId="14">
    <w:abstractNumId w:val="1"/>
  </w:num>
  <w:num w:numId="15">
    <w:abstractNumId w:val="25"/>
  </w:num>
  <w:num w:numId="16">
    <w:abstractNumId w:val="7"/>
  </w:num>
  <w:num w:numId="17">
    <w:abstractNumId w:val="14"/>
  </w:num>
  <w:num w:numId="18">
    <w:abstractNumId w:val="22"/>
  </w:num>
  <w:num w:numId="19">
    <w:abstractNumId w:val="5"/>
  </w:num>
  <w:num w:numId="20">
    <w:abstractNumId w:val="17"/>
  </w:num>
  <w:num w:numId="21">
    <w:abstractNumId w:val="24"/>
  </w:num>
  <w:num w:numId="22">
    <w:abstractNumId w:val="18"/>
  </w:num>
  <w:num w:numId="23">
    <w:abstractNumId w:val="0"/>
  </w:num>
  <w:num w:numId="24">
    <w:abstractNumId w:val="27"/>
  </w:num>
  <w:num w:numId="25">
    <w:abstractNumId w:val="26"/>
  </w:num>
  <w:num w:numId="26">
    <w:abstractNumId w:val="10"/>
  </w:num>
  <w:num w:numId="27">
    <w:abstractNumId w:val="12"/>
  </w:num>
  <w:num w:numId="28">
    <w:abstractNumId w:val="19"/>
  </w:num>
  <w:num w:numId="29">
    <w:abstractNumId w:val="2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C"/>
    <w:rsid w:val="00000181"/>
    <w:rsid w:val="00000DAB"/>
    <w:rsid w:val="00001D01"/>
    <w:rsid w:val="00004DC3"/>
    <w:rsid w:val="0000591D"/>
    <w:rsid w:val="0000776F"/>
    <w:rsid w:val="000154A0"/>
    <w:rsid w:val="000157AB"/>
    <w:rsid w:val="0001614C"/>
    <w:rsid w:val="00017B50"/>
    <w:rsid w:val="00017C05"/>
    <w:rsid w:val="00032A91"/>
    <w:rsid w:val="000332A3"/>
    <w:rsid w:val="00033CA0"/>
    <w:rsid w:val="0003488E"/>
    <w:rsid w:val="0003491D"/>
    <w:rsid w:val="00034E2D"/>
    <w:rsid w:val="00035466"/>
    <w:rsid w:val="000358C4"/>
    <w:rsid w:val="00036CE5"/>
    <w:rsid w:val="000401A8"/>
    <w:rsid w:val="00041238"/>
    <w:rsid w:val="0004496B"/>
    <w:rsid w:val="00045B8D"/>
    <w:rsid w:val="00045CD8"/>
    <w:rsid w:val="0005379D"/>
    <w:rsid w:val="00060FDC"/>
    <w:rsid w:val="000626BA"/>
    <w:rsid w:val="000628BC"/>
    <w:rsid w:val="000634DF"/>
    <w:rsid w:val="00064593"/>
    <w:rsid w:val="00065C26"/>
    <w:rsid w:val="00071026"/>
    <w:rsid w:val="0008037A"/>
    <w:rsid w:val="00085E00"/>
    <w:rsid w:val="00087ED4"/>
    <w:rsid w:val="0009266B"/>
    <w:rsid w:val="0009457E"/>
    <w:rsid w:val="000A0EBC"/>
    <w:rsid w:val="000A6BC7"/>
    <w:rsid w:val="000B2F90"/>
    <w:rsid w:val="000B51F6"/>
    <w:rsid w:val="000B6405"/>
    <w:rsid w:val="000B69DB"/>
    <w:rsid w:val="000B6EBE"/>
    <w:rsid w:val="000B7434"/>
    <w:rsid w:val="000C654B"/>
    <w:rsid w:val="000D2550"/>
    <w:rsid w:val="000D4022"/>
    <w:rsid w:val="000D415C"/>
    <w:rsid w:val="000D6E99"/>
    <w:rsid w:val="000D7016"/>
    <w:rsid w:val="000E0778"/>
    <w:rsid w:val="000E1F2B"/>
    <w:rsid w:val="000E5CCC"/>
    <w:rsid w:val="000E60BB"/>
    <w:rsid w:val="000F0E6E"/>
    <w:rsid w:val="000F1992"/>
    <w:rsid w:val="000F3F99"/>
    <w:rsid w:val="000F4480"/>
    <w:rsid w:val="000F684F"/>
    <w:rsid w:val="00102CCC"/>
    <w:rsid w:val="00110025"/>
    <w:rsid w:val="001114FC"/>
    <w:rsid w:val="00111D92"/>
    <w:rsid w:val="00111E20"/>
    <w:rsid w:val="00112D9A"/>
    <w:rsid w:val="00117138"/>
    <w:rsid w:val="00117655"/>
    <w:rsid w:val="00120F27"/>
    <w:rsid w:val="00121663"/>
    <w:rsid w:val="00122EFB"/>
    <w:rsid w:val="00124526"/>
    <w:rsid w:val="00142729"/>
    <w:rsid w:val="00146E46"/>
    <w:rsid w:val="00150CEB"/>
    <w:rsid w:val="00151A0C"/>
    <w:rsid w:val="00152C3A"/>
    <w:rsid w:val="001549AD"/>
    <w:rsid w:val="00157B6C"/>
    <w:rsid w:val="00160D4B"/>
    <w:rsid w:val="00167E5D"/>
    <w:rsid w:val="0017434B"/>
    <w:rsid w:val="0017492E"/>
    <w:rsid w:val="00174CC8"/>
    <w:rsid w:val="00176EA7"/>
    <w:rsid w:val="00180003"/>
    <w:rsid w:val="00183103"/>
    <w:rsid w:val="00184A49"/>
    <w:rsid w:val="00184EE7"/>
    <w:rsid w:val="001866CD"/>
    <w:rsid w:val="001914DF"/>
    <w:rsid w:val="001936EE"/>
    <w:rsid w:val="00194851"/>
    <w:rsid w:val="001A272C"/>
    <w:rsid w:val="001A3A15"/>
    <w:rsid w:val="001A4D64"/>
    <w:rsid w:val="001A7F2A"/>
    <w:rsid w:val="001B1F33"/>
    <w:rsid w:val="001B31E6"/>
    <w:rsid w:val="001B5ECA"/>
    <w:rsid w:val="001B78E7"/>
    <w:rsid w:val="001C02D2"/>
    <w:rsid w:val="001C1476"/>
    <w:rsid w:val="001C5EF8"/>
    <w:rsid w:val="001C6916"/>
    <w:rsid w:val="001D254B"/>
    <w:rsid w:val="001D2AB5"/>
    <w:rsid w:val="001D48B4"/>
    <w:rsid w:val="001D55DC"/>
    <w:rsid w:val="001D6B2B"/>
    <w:rsid w:val="001D70C3"/>
    <w:rsid w:val="001E63A8"/>
    <w:rsid w:val="001F04CD"/>
    <w:rsid w:val="001F25EC"/>
    <w:rsid w:val="001F4778"/>
    <w:rsid w:val="00200AD7"/>
    <w:rsid w:val="00201633"/>
    <w:rsid w:val="0020225C"/>
    <w:rsid w:val="00203799"/>
    <w:rsid w:val="0021022D"/>
    <w:rsid w:val="00212538"/>
    <w:rsid w:val="00212D4B"/>
    <w:rsid w:val="00215E3B"/>
    <w:rsid w:val="00217EE4"/>
    <w:rsid w:val="00222BC2"/>
    <w:rsid w:val="00227CE0"/>
    <w:rsid w:val="00233016"/>
    <w:rsid w:val="00233B35"/>
    <w:rsid w:val="00235DC7"/>
    <w:rsid w:val="00241F00"/>
    <w:rsid w:val="00244DBC"/>
    <w:rsid w:val="0024549A"/>
    <w:rsid w:val="00246E85"/>
    <w:rsid w:val="00247B3B"/>
    <w:rsid w:val="00250AF5"/>
    <w:rsid w:val="00252997"/>
    <w:rsid w:val="00252E12"/>
    <w:rsid w:val="00257D6E"/>
    <w:rsid w:val="0026074D"/>
    <w:rsid w:val="002607E2"/>
    <w:rsid w:val="0026273F"/>
    <w:rsid w:val="00262BAB"/>
    <w:rsid w:val="00270669"/>
    <w:rsid w:val="00271E54"/>
    <w:rsid w:val="00277539"/>
    <w:rsid w:val="0028347D"/>
    <w:rsid w:val="00283ACB"/>
    <w:rsid w:val="00285156"/>
    <w:rsid w:val="00285A3C"/>
    <w:rsid w:val="00286C82"/>
    <w:rsid w:val="00290097"/>
    <w:rsid w:val="002925E0"/>
    <w:rsid w:val="00293F5B"/>
    <w:rsid w:val="002A0878"/>
    <w:rsid w:val="002A3F24"/>
    <w:rsid w:val="002A4580"/>
    <w:rsid w:val="002A5B21"/>
    <w:rsid w:val="002A73AF"/>
    <w:rsid w:val="002B3CD6"/>
    <w:rsid w:val="002B4D6A"/>
    <w:rsid w:val="002B6799"/>
    <w:rsid w:val="002B6808"/>
    <w:rsid w:val="002C1DF5"/>
    <w:rsid w:val="002C3127"/>
    <w:rsid w:val="002C3FFE"/>
    <w:rsid w:val="002C6534"/>
    <w:rsid w:val="002C6CED"/>
    <w:rsid w:val="002D1268"/>
    <w:rsid w:val="002D3A8A"/>
    <w:rsid w:val="002D5C59"/>
    <w:rsid w:val="002D5EA0"/>
    <w:rsid w:val="002E064B"/>
    <w:rsid w:val="002E265E"/>
    <w:rsid w:val="002E3024"/>
    <w:rsid w:val="002E34CF"/>
    <w:rsid w:val="002E40D6"/>
    <w:rsid w:val="002F272D"/>
    <w:rsid w:val="002F39AC"/>
    <w:rsid w:val="002F42C6"/>
    <w:rsid w:val="002F55AE"/>
    <w:rsid w:val="002F7C24"/>
    <w:rsid w:val="0030404B"/>
    <w:rsid w:val="003063F6"/>
    <w:rsid w:val="0031240A"/>
    <w:rsid w:val="0031450F"/>
    <w:rsid w:val="003220EE"/>
    <w:rsid w:val="0032226D"/>
    <w:rsid w:val="00322914"/>
    <w:rsid w:val="00325677"/>
    <w:rsid w:val="00326749"/>
    <w:rsid w:val="0034003C"/>
    <w:rsid w:val="00340631"/>
    <w:rsid w:val="00342337"/>
    <w:rsid w:val="003429A0"/>
    <w:rsid w:val="003437E8"/>
    <w:rsid w:val="00344DE6"/>
    <w:rsid w:val="00347A9A"/>
    <w:rsid w:val="003508F8"/>
    <w:rsid w:val="003535DC"/>
    <w:rsid w:val="003558E0"/>
    <w:rsid w:val="003625F3"/>
    <w:rsid w:val="00364517"/>
    <w:rsid w:val="00366845"/>
    <w:rsid w:val="003704A2"/>
    <w:rsid w:val="00371084"/>
    <w:rsid w:val="00371567"/>
    <w:rsid w:val="00371625"/>
    <w:rsid w:val="00371706"/>
    <w:rsid w:val="00372FD1"/>
    <w:rsid w:val="00376366"/>
    <w:rsid w:val="00381E97"/>
    <w:rsid w:val="00382C76"/>
    <w:rsid w:val="003874EF"/>
    <w:rsid w:val="00387E63"/>
    <w:rsid w:val="00391385"/>
    <w:rsid w:val="0039204C"/>
    <w:rsid w:val="00395DD7"/>
    <w:rsid w:val="00396DDC"/>
    <w:rsid w:val="003A5531"/>
    <w:rsid w:val="003A607A"/>
    <w:rsid w:val="003B0167"/>
    <w:rsid w:val="003B499C"/>
    <w:rsid w:val="003B680B"/>
    <w:rsid w:val="003C069F"/>
    <w:rsid w:val="003C5101"/>
    <w:rsid w:val="003D09BC"/>
    <w:rsid w:val="003D3734"/>
    <w:rsid w:val="003D3F38"/>
    <w:rsid w:val="003D3F64"/>
    <w:rsid w:val="003D7307"/>
    <w:rsid w:val="003D778B"/>
    <w:rsid w:val="003E2859"/>
    <w:rsid w:val="003E6357"/>
    <w:rsid w:val="003F5B52"/>
    <w:rsid w:val="00401571"/>
    <w:rsid w:val="0040206D"/>
    <w:rsid w:val="0040218A"/>
    <w:rsid w:val="0040412F"/>
    <w:rsid w:val="004051FF"/>
    <w:rsid w:val="00405FFB"/>
    <w:rsid w:val="00410780"/>
    <w:rsid w:val="00413647"/>
    <w:rsid w:val="0041680A"/>
    <w:rsid w:val="004208A0"/>
    <w:rsid w:val="004254E7"/>
    <w:rsid w:val="004260E5"/>
    <w:rsid w:val="0042631A"/>
    <w:rsid w:val="004325ED"/>
    <w:rsid w:val="00432F6C"/>
    <w:rsid w:val="00432F9F"/>
    <w:rsid w:val="00436B69"/>
    <w:rsid w:val="004404CE"/>
    <w:rsid w:val="00440C42"/>
    <w:rsid w:val="00440F9D"/>
    <w:rsid w:val="00441855"/>
    <w:rsid w:val="00441E28"/>
    <w:rsid w:val="0044283D"/>
    <w:rsid w:val="004432F7"/>
    <w:rsid w:val="00444B7C"/>
    <w:rsid w:val="00447C34"/>
    <w:rsid w:val="004504C1"/>
    <w:rsid w:val="00451667"/>
    <w:rsid w:val="00454FDE"/>
    <w:rsid w:val="0045506C"/>
    <w:rsid w:val="004568B9"/>
    <w:rsid w:val="00457CB2"/>
    <w:rsid w:val="0046041E"/>
    <w:rsid w:val="00461361"/>
    <w:rsid w:val="004613F8"/>
    <w:rsid w:val="004614D5"/>
    <w:rsid w:val="00462543"/>
    <w:rsid w:val="004711AE"/>
    <w:rsid w:val="00471D6A"/>
    <w:rsid w:val="004742F1"/>
    <w:rsid w:val="00474FED"/>
    <w:rsid w:val="00481366"/>
    <w:rsid w:val="004820F1"/>
    <w:rsid w:val="004858BC"/>
    <w:rsid w:val="00491BA3"/>
    <w:rsid w:val="004921B6"/>
    <w:rsid w:val="00494710"/>
    <w:rsid w:val="00494D25"/>
    <w:rsid w:val="004A39A1"/>
    <w:rsid w:val="004A3AC0"/>
    <w:rsid w:val="004A4DD2"/>
    <w:rsid w:val="004A6F1F"/>
    <w:rsid w:val="004A73C5"/>
    <w:rsid w:val="004A7897"/>
    <w:rsid w:val="004A7BCA"/>
    <w:rsid w:val="004B3B09"/>
    <w:rsid w:val="004B401D"/>
    <w:rsid w:val="004B40B9"/>
    <w:rsid w:val="004B5AC0"/>
    <w:rsid w:val="004B5C2A"/>
    <w:rsid w:val="004B78E3"/>
    <w:rsid w:val="004C08B7"/>
    <w:rsid w:val="004C2962"/>
    <w:rsid w:val="004C4AAD"/>
    <w:rsid w:val="004C7431"/>
    <w:rsid w:val="004D0C81"/>
    <w:rsid w:val="004D12B5"/>
    <w:rsid w:val="004D231E"/>
    <w:rsid w:val="004D5C51"/>
    <w:rsid w:val="004D640D"/>
    <w:rsid w:val="004D6D64"/>
    <w:rsid w:val="004E1487"/>
    <w:rsid w:val="004E1F9A"/>
    <w:rsid w:val="004E361D"/>
    <w:rsid w:val="004E5FFC"/>
    <w:rsid w:val="004F2F6C"/>
    <w:rsid w:val="00502AD3"/>
    <w:rsid w:val="00504094"/>
    <w:rsid w:val="00505F63"/>
    <w:rsid w:val="00520472"/>
    <w:rsid w:val="00522BA7"/>
    <w:rsid w:val="00524922"/>
    <w:rsid w:val="0052735A"/>
    <w:rsid w:val="00531C1C"/>
    <w:rsid w:val="005331F7"/>
    <w:rsid w:val="00534CC0"/>
    <w:rsid w:val="00541987"/>
    <w:rsid w:val="00544184"/>
    <w:rsid w:val="00544385"/>
    <w:rsid w:val="0055347B"/>
    <w:rsid w:val="00553D42"/>
    <w:rsid w:val="0055402D"/>
    <w:rsid w:val="00554ABB"/>
    <w:rsid w:val="00555A6B"/>
    <w:rsid w:val="00555AAA"/>
    <w:rsid w:val="00563265"/>
    <w:rsid w:val="005666A1"/>
    <w:rsid w:val="00572884"/>
    <w:rsid w:val="00573319"/>
    <w:rsid w:val="005745F8"/>
    <w:rsid w:val="005749A1"/>
    <w:rsid w:val="00574BA6"/>
    <w:rsid w:val="00576130"/>
    <w:rsid w:val="005764E9"/>
    <w:rsid w:val="005811B6"/>
    <w:rsid w:val="00582E65"/>
    <w:rsid w:val="00584185"/>
    <w:rsid w:val="00587F8D"/>
    <w:rsid w:val="005901E4"/>
    <w:rsid w:val="00590AE0"/>
    <w:rsid w:val="00590EAC"/>
    <w:rsid w:val="0059231C"/>
    <w:rsid w:val="0059494E"/>
    <w:rsid w:val="0059627C"/>
    <w:rsid w:val="005962D6"/>
    <w:rsid w:val="005975A5"/>
    <w:rsid w:val="00597656"/>
    <w:rsid w:val="005A3FAA"/>
    <w:rsid w:val="005A6FD8"/>
    <w:rsid w:val="005B044A"/>
    <w:rsid w:val="005B1BC6"/>
    <w:rsid w:val="005B225A"/>
    <w:rsid w:val="005B2C65"/>
    <w:rsid w:val="005C0D40"/>
    <w:rsid w:val="005C3271"/>
    <w:rsid w:val="005C34FC"/>
    <w:rsid w:val="005D2484"/>
    <w:rsid w:val="005D282E"/>
    <w:rsid w:val="005D32CA"/>
    <w:rsid w:val="005D3C53"/>
    <w:rsid w:val="005E06D9"/>
    <w:rsid w:val="005E1FF2"/>
    <w:rsid w:val="005E2E83"/>
    <w:rsid w:val="005E74D2"/>
    <w:rsid w:val="005F07AC"/>
    <w:rsid w:val="005F276B"/>
    <w:rsid w:val="005F2E39"/>
    <w:rsid w:val="006019B0"/>
    <w:rsid w:val="0060213C"/>
    <w:rsid w:val="00603D03"/>
    <w:rsid w:val="00603E5D"/>
    <w:rsid w:val="0060670D"/>
    <w:rsid w:val="006103E3"/>
    <w:rsid w:val="006123EA"/>
    <w:rsid w:val="00613ECA"/>
    <w:rsid w:val="006149E2"/>
    <w:rsid w:val="00614B65"/>
    <w:rsid w:val="006150E5"/>
    <w:rsid w:val="00615948"/>
    <w:rsid w:val="00616F70"/>
    <w:rsid w:val="00621EAA"/>
    <w:rsid w:val="00623559"/>
    <w:rsid w:val="00625E57"/>
    <w:rsid w:val="00627B9F"/>
    <w:rsid w:val="00627D1E"/>
    <w:rsid w:val="00627D3A"/>
    <w:rsid w:val="006327B2"/>
    <w:rsid w:val="00636892"/>
    <w:rsid w:val="00636A1F"/>
    <w:rsid w:val="006414AB"/>
    <w:rsid w:val="0064264A"/>
    <w:rsid w:val="00643CFA"/>
    <w:rsid w:val="00644F30"/>
    <w:rsid w:val="0065185E"/>
    <w:rsid w:val="006535EE"/>
    <w:rsid w:val="00654D85"/>
    <w:rsid w:val="00654E44"/>
    <w:rsid w:val="00657A1F"/>
    <w:rsid w:val="0066102F"/>
    <w:rsid w:val="006619D2"/>
    <w:rsid w:val="006620FD"/>
    <w:rsid w:val="006626E6"/>
    <w:rsid w:val="00662AD4"/>
    <w:rsid w:val="00663B73"/>
    <w:rsid w:val="00666FB0"/>
    <w:rsid w:val="00671873"/>
    <w:rsid w:val="0067301E"/>
    <w:rsid w:val="00673886"/>
    <w:rsid w:val="0067421B"/>
    <w:rsid w:val="00675CA0"/>
    <w:rsid w:val="00675CD1"/>
    <w:rsid w:val="00677629"/>
    <w:rsid w:val="00680AE3"/>
    <w:rsid w:val="006816FA"/>
    <w:rsid w:val="00681DCF"/>
    <w:rsid w:val="00683245"/>
    <w:rsid w:val="0068608C"/>
    <w:rsid w:val="00686265"/>
    <w:rsid w:val="00686D93"/>
    <w:rsid w:val="0069590A"/>
    <w:rsid w:val="00696032"/>
    <w:rsid w:val="00696570"/>
    <w:rsid w:val="006A34F0"/>
    <w:rsid w:val="006A4439"/>
    <w:rsid w:val="006A46FB"/>
    <w:rsid w:val="006A6BE5"/>
    <w:rsid w:val="006B0889"/>
    <w:rsid w:val="006B55E7"/>
    <w:rsid w:val="006B74AF"/>
    <w:rsid w:val="006C0259"/>
    <w:rsid w:val="006C083B"/>
    <w:rsid w:val="006C2D04"/>
    <w:rsid w:val="006C4192"/>
    <w:rsid w:val="006C52B1"/>
    <w:rsid w:val="006C5532"/>
    <w:rsid w:val="006C78EA"/>
    <w:rsid w:val="006D09EC"/>
    <w:rsid w:val="006D4CCB"/>
    <w:rsid w:val="006D7D9C"/>
    <w:rsid w:val="006E32BB"/>
    <w:rsid w:val="006E5062"/>
    <w:rsid w:val="006F3CF3"/>
    <w:rsid w:val="006F698E"/>
    <w:rsid w:val="006F7CCA"/>
    <w:rsid w:val="00700DF3"/>
    <w:rsid w:val="00700EB4"/>
    <w:rsid w:val="0070283A"/>
    <w:rsid w:val="007038F4"/>
    <w:rsid w:val="00707786"/>
    <w:rsid w:val="0071155F"/>
    <w:rsid w:val="00713D25"/>
    <w:rsid w:val="00714609"/>
    <w:rsid w:val="00715576"/>
    <w:rsid w:val="00717F15"/>
    <w:rsid w:val="00724767"/>
    <w:rsid w:val="007256F6"/>
    <w:rsid w:val="007260A3"/>
    <w:rsid w:val="007315CE"/>
    <w:rsid w:val="0073216A"/>
    <w:rsid w:val="00734DED"/>
    <w:rsid w:val="0074272D"/>
    <w:rsid w:val="00742DDB"/>
    <w:rsid w:val="00745BD5"/>
    <w:rsid w:val="00745E29"/>
    <w:rsid w:val="00747550"/>
    <w:rsid w:val="007575A7"/>
    <w:rsid w:val="0076268F"/>
    <w:rsid w:val="00767990"/>
    <w:rsid w:val="00767FF4"/>
    <w:rsid w:val="00770C28"/>
    <w:rsid w:val="0077333C"/>
    <w:rsid w:val="007752FB"/>
    <w:rsid w:val="00780377"/>
    <w:rsid w:val="00781B21"/>
    <w:rsid w:val="00781E50"/>
    <w:rsid w:val="0078319A"/>
    <w:rsid w:val="00784293"/>
    <w:rsid w:val="00786893"/>
    <w:rsid w:val="00792F17"/>
    <w:rsid w:val="00793D6F"/>
    <w:rsid w:val="00796BF6"/>
    <w:rsid w:val="007A257C"/>
    <w:rsid w:val="007A2DB3"/>
    <w:rsid w:val="007A4679"/>
    <w:rsid w:val="007B068D"/>
    <w:rsid w:val="007B1EA7"/>
    <w:rsid w:val="007B5E35"/>
    <w:rsid w:val="007C0226"/>
    <w:rsid w:val="007C05CA"/>
    <w:rsid w:val="007C242F"/>
    <w:rsid w:val="007C424B"/>
    <w:rsid w:val="007C4932"/>
    <w:rsid w:val="007C5BD6"/>
    <w:rsid w:val="007C7080"/>
    <w:rsid w:val="007D074B"/>
    <w:rsid w:val="007D0D65"/>
    <w:rsid w:val="007D42CF"/>
    <w:rsid w:val="007D4414"/>
    <w:rsid w:val="007E150C"/>
    <w:rsid w:val="007E1D49"/>
    <w:rsid w:val="007E710E"/>
    <w:rsid w:val="007F0160"/>
    <w:rsid w:val="007F141E"/>
    <w:rsid w:val="007F3723"/>
    <w:rsid w:val="007F3A6C"/>
    <w:rsid w:val="00800FD3"/>
    <w:rsid w:val="008034BF"/>
    <w:rsid w:val="00803544"/>
    <w:rsid w:val="0080421E"/>
    <w:rsid w:val="0080752C"/>
    <w:rsid w:val="00807B52"/>
    <w:rsid w:val="0081435B"/>
    <w:rsid w:val="00817541"/>
    <w:rsid w:val="008177A1"/>
    <w:rsid w:val="008179AE"/>
    <w:rsid w:val="00822072"/>
    <w:rsid w:val="00822317"/>
    <w:rsid w:val="00834506"/>
    <w:rsid w:val="00834DB8"/>
    <w:rsid w:val="0083711D"/>
    <w:rsid w:val="0083761E"/>
    <w:rsid w:val="00840DB1"/>
    <w:rsid w:val="008444C6"/>
    <w:rsid w:val="0085193F"/>
    <w:rsid w:val="0086080D"/>
    <w:rsid w:val="00861ED5"/>
    <w:rsid w:val="00863400"/>
    <w:rsid w:val="00864721"/>
    <w:rsid w:val="00864F69"/>
    <w:rsid w:val="00865DF7"/>
    <w:rsid w:val="0086675C"/>
    <w:rsid w:val="00873A76"/>
    <w:rsid w:val="0087461A"/>
    <w:rsid w:val="0087570B"/>
    <w:rsid w:val="0087636F"/>
    <w:rsid w:val="008802EE"/>
    <w:rsid w:val="00881231"/>
    <w:rsid w:val="008812F3"/>
    <w:rsid w:val="00882CF3"/>
    <w:rsid w:val="0089683A"/>
    <w:rsid w:val="00897F47"/>
    <w:rsid w:val="008A04A8"/>
    <w:rsid w:val="008A0C8C"/>
    <w:rsid w:val="008A1399"/>
    <w:rsid w:val="008A2100"/>
    <w:rsid w:val="008A2C0C"/>
    <w:rsid w:val="008A6BCE"/>
    <w:rsid w:val="008A6D37"/>
    <w:rsid w:val="008A754E"/>
    <w:rsid w:val="008B1B1A"/>
    <w:rsid w:val="008B3E5D"/>
    <w:rsid w:val="008B5296"/>
    <w:rsid w:val="008B553A"/>
    <w:rsid w:val="008B6401"/>
    <w:rsid w:val="008B74D1"/>
    <w:rsid w:val="008C33CD"/>
    <w:rsid w:val="008C34AF"/>
    <w:rsid w:val="008C3FFC"/>
    <w:rsid w:val="008C5355"/>
    <w:rsid w:val="008D0330"/>
    <w:rsid w:val="008D09F4"/>
    <w:rsid w:val="008D0EFC"/>
    <w:rsid w:val="008D1AD5"/>
    <w:rsid w:val="008D1B2E"/>
    <w:rsid w:val="008D37FA"/>
    <w:rsid w:val="008D76C7"/>
    <w:rsid w:val="008D78CE"/>
    <w:rsid w:val="008D7F3E"/>
    <w:rsid w:val="008E2462"/>
    <w:rsid w:val="008E4555"/>
    <w:rsid w:val="008E5DE2"/>
    <w:rsid w:val="008F49F3"/>
    <w:rsid w:val="008F62D2"/>
    <w:rsid w:val="00900407"/>
    <w:rsid w:val="00914332"/>
    <w:rsid w:val="009229CF"/>
    <w:rsid w:val="0093332E"/>
    <w:rsid w:val="009333ED"/>
    <w:rsid w:val="0094452C"/>
    <w:rsid w:val="00944645"/>
    <w:rsid w:val="00944989"/>
    <w:rsid w:val="0094507D"/>
    <w:rsid w:val="00946E3D"/>
    <w:rsid w:val="00950CB4"/>
    <w:rsid w:val="009526F4"/>
    <w:rsid w:val="00955682"/>
    <w:rsid w:val="00955C98"/>
    <w:rsid w:val="0096212C"/>
    <w:rsid w:val="00962C0F"/>
    <w:rsid w:val="00963413"/>
    <w:rsid w:val="00963F7D"/>
    <w:rsid w:val="00965182"/>
    <w:rsid w:val="00973723"/>
    <w:rsid w:val="00977A95"/>
    <w:rsid w:val="00980D52"/>
    <w:rsid w:val="00984ACB"/>
    <w:rsid w:val="0098520D"/>
    <w:rsid w:val="00986022"/>
    <w:rsid w:val="00990B3F"/>
    <w:rsid w:val="00991C01"/>
    <w:rsid w:val="009937B0"/>
    <w:rsid w:val="009952F5"/>
    <w:rsid w:val="009A453C"/>
    <w:rsid w:val="009A49C4"/>
    <w:rsid w:val="009A5F6D"/>
    <w:rsid w:val="009A762B"/>
    <w:rsid w:val="009B2DF9"/>
    <w:rsid w:val="009B3DEB"/>
    <w:rsid w:val="009C31AF"/>
    <w:rsid w:val="009C3988"/>
    <w:rsid w:val="009D02AE"/>
    <w:rsid w:val="009D2DEF"/>
    <w:rsid w:val="009D4748"/>
    <w:rsid w:val="009D5359"/>
    <w:rsid w:val="009D73A7"/>
    <w:rsid w:val="009E013F"/>
    <w:rsid w:val="009E045F"/>
    <w:rsid w:val="009E1EA1"/>
    <w:rsid w:val="009E2904"/>
    <w:rsid w:val="009F2BEB"/>
    <w:rsid w:val="009F58AF"/>
    <w:rsid w:val="009F64F5"/>
    <w:rsid w:val="00A0158F"/>
    <w:rsid w:val="00A04AFC"/>
    <w:rsid w:val="00A10F4B"/>
    <w:rsid w:val="00A110B9"/>
    <w:rsid w:val="00A11C91"/>
    <w:rsid w:val="00A121F8"/>
    <w:rsid w:val="00A12407"/>
    <w:rsid w:val="00A14F6A"/>
    <w:rsid w:val="00A1797F"/>
    <w:rsid w:val="00A2434F"/>
    <w:rsid w:val="00A26546"/>
    <w:rsid w:val="00A26D8D"/>
    <w:rsid w:val="00A27C06"/>
    <w:rsid w:val="00A319F5"/>
    <w:rsid w:val="00A3649C"/>
    <w:rsid w:val="00A402ED"/>
    <w:rsid w:val="00A44B68"/>
    <w:rsid w:val="00A51475"/>
    <w:rsid w:val="00A540B4"/>
    <w:rsid w:val="00A56D7F"/>
    <w:rsid w:val="00A57014"/>
    <w:rsid w:val="00A573E0"/>
    <w:rsid w:val="00A61C6F"/>
    <w:rsid w:val="00A632F6"/>
    <w:rsid w:val="00A64F55"/>
    <w:rsid w:val="00A70246"/>
    <w:rsid w:val="00A722ED"/>
    <w:rsid w:val="00A80C3D"/>
    <w:rsid w:val="00A834DA"/>
    <w:rsid w:val="00A83816"/>
    <w:rsid w:val="00A85576"/>
    <w:rsid w:val="00A855FF"/>
    <w:rsid w:val="00A8562D"/>
    <w:rsid w:val="00A86941"/>
    <w:rsid w:val="00A91A2C"/>
    <w:rsid w:val="00A9298A"/>
    <w:rsid w:val="00A938B2"/>
    <w:rsid w:val="00A97461"/>
    <w:rsid w:val="00AA2D52"/>
    <w:rsid w:val="00AA35DE"/>
    <w:rsid w:val="00AA688A"/>
    <w:rsid w:val="00AB0C99"/>
    <w:rsid w:val="00AB4103"/>
    <w:rsid w:val="00AB4190"/>
    <w:rsid w:val="00AC035D"/>
    <w:rsid w:val="00AC1041"/>
    <w:rsid w:val="00AC4219"/>
    <w:rsid w:val="00AC509C"/>
    <w:rsid w:val="00AC7665"/>
    <w:rsid w:val="00AC794D"/>
    <w:rsid w:val="00AD0FEA"/>
    <w:rsid w:val="00AD139F"/>
    <w:rsid w:val="00AD17B7"/>
    <w:rsid w:val="00AD2C4F"/>
    <w:rsid w:val="00AD30B8"/>
    <w:rsid w:val="00AE12B8"/>
    <w:rsid w:val="00AE2FE0"/>
    <w:rsid w:val="00AE353F"/>
    <w:rsid w:val="00AE614B"/>
    <w:rsid w:val="00AE74BD"/>
    <w:rsid w:val="00AE798A"/>
    <w:rsid w:val="00AE7A8B"/>
    <w:rsid w:val="00AE7E7C"/>
    <w:rsid w:val="00AF0D53"/>
    <w:rsid w:val="00AF1037"/>
    <w:rsid w:val="00AF5B56"/>
    <w:rsid w:val="00AF6298"/>
    <w:rsid w:val="00B01D81"/>
    <w:rsid w:val="00B02E85"/>
    <w:rsid w:val="00B036AE"/>
    <w:rsid w:val="00B07C1C"/>
    <w:rsid w:val="00B10750"/>
    <w:rsid w:val="00B1338C"/>
    <w:rsid w:val="00B14AEF"/>
    <w:rsid w:val="00B15672"/>
    <w:rsid w:val="00B174F3"/>
    <w:rsid w:val="00B17919"/>
    <w:rsid w:val="00B2111E"/>
    <w:rsid w:val="00B21CF0"/>
    <w:rsid w:val="00B221D9"/>
    <w:rsid w:val="00B2233C"/>
    <w:rsid w:val="00B30AFF"/>
    <w:rsid w:val="00B30EEA"/>
    <w:rsid w:val="00B34E45"/>
    <w:rsid w:val="00B4183C"/>
    <w:rsid w:val="00B422AE"/>
    <w:rsid w:val="00B423BA"/>
    <w:rsid w:val="00B464E7"/>
    <w:rsid w:val="00B46DA6"/>
    <w:rsid w:val="00B4717C"/>
    <w:rsid w:val="00B47F64"/>
    <w:rsid w:val="00B504B2"/>
    <w:rsid w:val="00B50678"/>
    <w:rsid w:val="00B525A5"/>
    <w:rsid w:val="00B55351"/>
    <w:rsid w:val="00B5565D"/>
    <w:rsid w:val="00B577C7"/>
    <w:rsid w:val="00B57AE3"/>
    <w:rsid w:val="00B633C4"/>
    <w:rsid w:val="00B63533"/>
    <w:rsid w:val="00B71A00"/>
    <w:rsid w:val="00B71BC9"/>
    <w:rsid w:val="00B723C2"/>
    <w:rsid w:val="00B7335A"/>
    <w:rsid w:val="00B745CC"/>
    <w:rsid w:val="00B749B3"/>
    <w:rsid w:val="00B75ECE"/>
    <w:rsid w:val="00B779F8"/>
    <w:rsid w:val="00B81407"/>
    <w:rsid w:val="00B87508"/>
    <w:rsid w:val="00B94754"/>
    <w:rsid w:val="00B95CCF"/>
    <w:rsid w:val="00B96719"/>
    <w:rsid w:val="00BA10C8"/>
    <w:rsid w:val="00BA26A6"/>
    <w:rsid w:val="00BA61BB"/>
    <w:rsid w:val="00BB23F0"/>
    <w:rsid w:val="00BB28E3"/>
    <w:rsid w:val="00BB529C"/>
    <w:rsid w:val="00BB58A7"/>
    <w:rsid w:val="00BC06D7"/>
    <w:rsid w:val="00BC0D9E"/>
    <w:rsid w:val="00BC3F17"/>
    <w:rsid w:val="00BC55B1"/>
    <w:rsid w:val="00BC56CE"/>
    <w:rsid w:val="00BC7BA0"/>
    <w:rsid w:val="00BD0AE4"/>
    <w:rsid w:val="00BD4D5C"/>
    <w:rsid w:val="00BD77B5"/>
    <w:rsid w:val="00BE04A8"/>
    <w:rsid w:val="00BE0AF7"/>
    <w:rsid w:val="00BE30DC"/>
    <w:rsid w:val="00BE347C"/>
    <w:rsid w:val="00BE3CC1"/>
    <w:rsid w:val="00BE5369"/>
    <w:rsid w:val="00BE5A96"/>
    <w:rsid w:val="00BE63D4"/>
    <w:rsid w:val="00BF421F"/>
    <w:rsid w:val="00BF62C1"/>
    <w:rsid w:val="00BF6A50"/>
    <w:rsid w:val="00C021D6"/>
    <w:rsid w:val="00C11091"/>
    <w:rsid w:val="00C12F5D"/>
    <w:rsid w:val="00C13D00"/>
    <w:rsid w:val="00C15BCD"/>
    <w:rsid w:val="00C164F7"/>
    <w:rsid w:val="00C20ABC"/>
    <w:rsid w:val="00C20AF8"/>
    <w:rsid w:val="00C2141F"/>
    <w:rsid w:val="00C22952"/>
    <w:rsid w:val="00C23BF2"/>
    <w:rsid w:val="00C245A1"/>
    <w:rsid w:val="00C254D0"/>
    <w:rsid w:val="00C27E35"/>
    <w:rsid w:val="00C32257"/>
    <w:rsid w:val="00C32C5E"/>
    <w:rsid w:val="00C35128"/>
    <w:rsid w:val="00C35779"/>
    <w:rsid w:val="00C4107D"/>
    <w:rsid w:val="00C4298B"/>
    <w:rsid w:val="00C460F6"/>
    <w:rsid w:val="00C47011"/>
    <w:rsid w:val="00C51A95"/>
    <w:rsid w:val="00C541B0"/>
    <w:rsid w:val="00C56880"/>
    <w:rsid w:val="00C60C63"/>
    <w:rsid w:val="00C61594"/>
    <w:rsid w:val="00C6170D"/>
    <w:rsid w:val="00C629F1"/>
    <w:rsid w:val="00C637C6"/>
    <w:rsid w:val="00C66B41"/>
    <w:rsid w:val="00C70FF2"/>
    <w:rsid w:val="00C733F7"/>
    <w:rsid w:val="00C7363A"/>
    <w:rsid w:val="00C75575"/>
    <w:rsid w:val="00C766A5"/>
    <w:rsid w:val="00C77639"/>
    <w:rsid w:val="00C77A8B"/>
    <w:rsid w:val="00C80422"/>
    <w:rsid w:val="00C81EBB"/>
    <w:rsid w:val="00C845FD"/>
    <w:rsid w:val="00C8738B"/>
    <w:rsid w:val="00C9371E"/>
    <w:rsid w:val="00C94A5A"/>
    <w:rsid w:val="00C96812"/>
    <w:rsid w:val="00CA2B96"/>
    <w:rsid w:val="00CA3A35"/>
    <w:rsid w:val="00CA4821"/>
    <w:rsid w:val="00CA4A18"/>
    <w:rsid w:val="00CA7A27"/>
    <w:rsid w:val="00CB1779"/>
    <w:rsid w:val="00CC0091"/>
    <w:rsid w:val="00CC0095"/>
    <w:rsid w:val="00CC1498"/>
    <w:rsid w:val="00CC6287"/>
    <w:rsid w:val="00CC6B27"/>
    <w:rsid w:val="00CC7B6E"/>
    <w:rsid w:val="00CD2F73"/>
    <w:rsid w:val="00CD3695"/>
    <w:rsid w:val="00CD6EE9"/>
    <w:rsid w:val="00CD7750"/>
    <w:rsid w:val="00CE2347"/>
    <w:rsid w:val="00CE3DC7"/>
    <w:rsid w:val="00CE6BA3"/>
    <w:rsid w:val="00CF1B55"/>
    <w:rsid w:val="00CF1F88"/>
    <w:rsid w:val="00CF2477"/>
    <w:rsid w:val="00CF2BE9"/>
    <w:rsid w:val="00CF36D4"/>
    <w:rsid w:val="00CF7556"/>
    <w:rsid w:val="00D0150C"/>
    <w:rsid w:val="00D05420"/>
    <w:rsid w:val="00D06B25"/>
    <w:rsid w:val="00D10432"/>
    <w:rsid w:val="00D12B6C"/>
    <w:rsid w:val="00D12DE6"/>
    <w:rsid w:val="00D144F8"/>
    <w:rsid w:val="00D15D6D"/>
    <w:rsid w:val="00D16E86"/>
    <w:rsid w:val="00D17291"/>
    <w:rsid w:val="00D20E78"/>
    <w:rsid w:val="00D21246"/>
    <w:rsid w:val="00D213EF"/>
    <w:rsid w:val="00D230D2"/>
    <w:rsid w:val="00D2439A"/>
    <w:rsid w:val="00D27EDB"/>
    <w:rsid w:val="00D304FF"/>
    <w:rsid w:val="00D305E2"/>
    <w:rsid w:val="00D37265"/>
    <w:rsid w:val="00D3777D"/>
    <w:rsid w:val="00D40EFC"/>
    <w:rsid w:val="00D41587"/>
    <w:rsid w:val="00D431C5"/>
    <w:rsid w:val="00D45A30"/>
    <w:rsid w:val="00D45E5F"/>
    <w:rsid w:val="00D46C81"/>
    <w:rsid w:val="00D535BB"/>
    <w:rsid w:val="00D54B36"/>
    <w:rsid w:val="00D55023"/>
    <w:rsid w:val="00D55BEC"/>
    <w:rsid w:val="00D55BED"/>
    <w:rsid w:val="00D55DB1"/>
    <w:rsid w:val="00D61009"/>
    <w:rsid w:val="00D62692"/>
    <w:rsid w:val="00D6396D"/>
    <w:rsid w:val="00D663FE"/>
    <w:rsid w:val="00D66C79"/>
    <w:rsid w:val="00D70FAB"/>
    <w:rsid w:val="00D75664"/>
    <w:rsid w:val="00D77AD8"/>
    <w:rsid w:val="00D81D1B"/>
    <w:rsid w:val="00D84B5C"/>
    <w:rsid w:val="00D90D4D"/>
    <w:rsid w:val="00D90EC4"/>
    <w:rsid w:val="00DB1763"/>
    <w:rsid w:val="00DB1FF1"/>
    <w:rsid w:val="00DB3FB1"/>
    <w:rsid w:val="00DB41D6"/>
    <w:rsid w:val="00DC3184"/>
    <w:rsid w:val="00DC53BA"/>
    <w:rsid w:val="00DD0B2D"/>
    <w:rsid w:val="00DD0C39"/>
    <w:rsid w:val="00DD1F63"/>
    <w:rsid w:val="00DD280E"/>
    <w:rsid w:val="00DD48D5"/>
    <w:rsid w:val="00DD5596"/>
    <w:rsid w:val="00DD77E7"/>
    <w:rsid w:val="00DE0E59"/>
    <w:rsid w:val="00DE11C4"/>
    <w:rsid w:val="00DE143D"/>
    <w:rsid w:val="00DF030C"/>
    <w:rsid w:val="00E00BF2"/>
    <w:rsid w:val="00E02663"/>
    <w:rsid w:val="00E02678"/>
    <w:rsid w:val="00E03ABB"/>
    <w:rsid w:val="00E04D91"/>
    <w:rsid w:val="00E05905"/>
    <w:rsid w:val="00E05A66"/>
    <w:rsid w:val="00E10B47"/>
    <w:rsid w:val="00E1392A"/>
    <w:rsid w:val="00E17219"/>
    <w:rsid w:val="00E20FD5"/>
    <w:rsid w:val="00E221D8"/>
    <w:rsid w:val="00E24DEB"/>
    <w:rsid w:val="00E26C96"/>
    <w:rsid w:val="00E31488"/>
    <w:rsid w:val="00E32CE6"/>
    <w:rsid w:val="00E339A2"/>
    <w:rsid w:val="00E35299"/>
    <w:rsid w:val="00E3630E"/>
    <w:rsid w:val="00E409D6"/>
    <w:rsid w:val="00E42923"/>
    <w:rsid w:val="00E44D26"/>
    <w:rsid w:val="00E453FD"/>
    <w:rsid w:val="00E4602F"/>
    <w:rsid w:val="00E51737"/>
    <w:rsid w:val="00E51B67"/>
    <w:rsid w:val="00E51C0F"/>
    <w:rsid w:val="00E55E22"/>
    <w:rsid w:val="00E71907"/>
    <w:rsid w:val="00E73202"/>
    <w:rsid w:val="00E81992"/>
    <w:rsid w:val="00E83407"/>
    <w:rsid w:val="00E83C9B"/>
    <w:rsid w:val="00E860E1"/>
    <w:rsid w:val="00E90F17"/>
    <w:rsid w:val="00E91284"/>
    <w:rsid w:val="00E91778"/>
    <w:rsid w:val="00E97973"/>
    <w:rsid w:val="00EA00CC"/>
    <w:rsid w:val="00EA36E8"/>
    <w:rsid w:val="00EA5615"/>
    <w:rsid w:val="00EA6BA1"/>
    <w:rsid w:val="00EB1A35"/>
    <w:rsid w:val="00EB3C1F"/>
    <w:rsid w:val="00EC09A1"/>
    <w:rsid w:val="00EC214E"/>
    <w:rsid w:val="00EC2736"/>
    <w:rsid w:val="00EC2FEE"/>
    <w:rsid w:val="00ED0279"/>
    <w:rsid w:val="00ED0976"/>
    <w:rsid w:val="00ED3C52"/>
    <w:rsid w:val="00ED4D26"/>
    <w:rsid w:val="00ED4DC0"/>
    <w:rsid w:val="00EE54D3"/>
    <w:rsid w:val="00EE5B4F"/>
    <w:rsid w:val="00EF2EDC"/>
    <w:rsid w:val="00F01E86"/>
    <w:rsid w:val="00F02D3D"/>
    <w:rsid w:val="00F0682A"/>
    <w:rsid w:val="00F0750F"/>
    <w:rsid w:val="00F112A8"/>
    <w:rsid w:val="00F12911"/>
    <w:rsid w:val="00F13F30"/>
    <w:rsid w:val="00F15687"/>
    <w:rsid w:val="00F17C87"/>
    <w:rsid w:val="00F212B6"/>
    <w:rsid w:val="00F24BA9"/>
    <w:rsid w:val="00F24BE9"/>
    <w:rsid w:val="00F257E8"/>
    <w:rsid w:val="00F26975"/>
    <w:rsid w:val="00F35383"/>
    <w:rsid w:val="00F37AD8"/>
    <w:rsid w:val="00F4092B"/>
    <w:rsid w:val="00F4196C"/>
    <w:rsid w:val="00F43C7F"/>
    <w:rsid w:val="00F47980"/>
    <w:rsid w:val="00F47A44"/>
    <w:rsid w:val="00F53AB6"/>
    <w:rsid w:val="00F54BFD"/>
    <w:rsid w:val="00F55FC2"/>
    <w:rsid w:val="00F57169"/>
    <w:rsid w:val="00F613AD"/>
    <w:rsid w:val="00F62F4D"/>
    <w:rsid w:val="00F7083F"/>
    <w:rsid w:val="00F71476"/>
    <w:rsid w:val="00F71CA5"/>
    <w:rsid w:val="00F73EF8"/>
    <w:rsid w:val="00F745E0"/>
    <w:rsid w:val="00F75EFC"/>
    <w:rsid w:val="00F76810"/>
    <w:rsid w:val="00F80EA0"/>
    <w:rsid w:val="00F90212"/>
    <w:rsid w:val="00F934B9"/>
    <w:rsid w:val="00F93790"/>
    <w:rsid w:val="00F948E1"/>
    <w:rsid w:val="00F95751"/>
    <w:rsid w:val="00F965BC"/>
    <w:rsid w:val="00F965CA"/>
    <w:rsid w:val="00F96A89"/>
    <w:rsid w:val="00FA3ED0"/>
    <w:rsid w:val="00FA4245"/>
    <w:rsid w:val="00FA7EA7"/>
    <w:rsid w:val="00FB1A82"/>
    <w:rsid w:val="00FB1B05"/>
    <w:rsid w:val="00FB26C5"/>
    <w:rsid w:val="00FB2A5B"/>
    <w:rsid w:val="00FB51E9"/>
    <w:rsid w:val="00FB5A9D"/>
    <w:rsid w:val="00FB63EE"/>
    <w:rsid w:val="00FB7EFF"/>
    <w:rsid w:val="00FC113E"/>
    <w:rsid w:val="00FC12CF"/>
    <w:rsid w:val="00FC189D"/>
    <w:rsid w:val="00FC682D"/>
    <w:rsid w:val="00FC7049"/>
    <w:rsid w:val="00FD42F7"/>
    <w:rsid w:val="00FD5D8B"/>
    <w:rsid w:val="00FE220D"/>
    <w:rsid w:val="00FE2786"/>
    <w:rsid w:val="00FE42C8"/>
    <w:rsid w:val="00FE4A2A"/>
    <w:rsid w:val="00FF3FB2"/>
    <w:rsid w:val="00FF45B6"/>
    <w:rsid w:val="00FF59B3"/>
    <w:rsid w:val="00FF7062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A8D67-E1A5-4AEA-BA74-2D79E10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01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7B5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776F"/>
  </w:style>
  <w:style w:type="character" w:styleId="PlaceholderText">
    <w:name w:val="Placeholder Text"/>
    <w:basedOn w:val="DefaultParagraphFont"/>
    <w:uiPriority w:val="99"/>
    <w:semiHidden/>
    <w:rsid w:val="00B47F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2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2D"/>
  </w:style>
  <w:style w:type="paragraph" w:styleId="Footer">
    <w:name w:val="footer"/>
    <w:basedOn w:val="Normal"/>
    <w:link w:val="Foot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2D"/>
  </w:style>
  <w:style w:type="paragraph" w:customStyle="1" w:styleId="Standard">
    <w:name w:val="Standard"/>
    <w:rsid w:val="00CD2F73"/>
    <w:pPr>
      <w:suppressAutoHyphens/>
      <w:autoSpaceDN w:val="0"/>
      <w:spacing w:after="160" w:line="259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qFormat/>
    <w:rsid w:val="00700DF3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59"/>
    <w:rsid w:val="008802EE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DB41-4EDF-4B82-B021-58C38758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Rizky Dwi Novyantika</cp:lastModifiedBy>
  <cp:revision>22</cp:revision>
  <dcterms:created xsi:type="dcterms:W3CDTF">2016-03-29T13:41:00Z</dcterms:created>
  <dcterms:modified xsi:type="dcterms:W3CDTF">2017-05-27T16:35:00Z</dcterms:modified>
</cp:coreProperties>
</file>