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194" w:rsidRDefault="00F81194">
      <w:pPr>
        <w:pStyle w:val="Standard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:rsidR="00F81194" w:rsidRDefault="0050220B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TUGAS AKHIR</w:t>
      </w:r>
    </w:p>
    <w:p w:rsidR="00F81194" w:rsidRDefault="0050220B">
      <w:pPr>
        <w:pStyle w:val="Standard"/>
        <w:spacing w:after="0" w:line="360" w:lineRule="auto"/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MACHINE LEARNING AUTO SCALING KUBERNETES DAN DOCKER DENGAN RUST</w:t>
      </w: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ORCINUS PT. WOOLU AKSARAMAYA</w:t>
      </w:r>
    </w:p>
    <w:p w:rsidR="00F81194" w:rsidRDefault="0050220B">
      <w:pPr>
        <w:pStyle w:val="Standard"/>
        <w:tabs>
          <w:tab w:val="left" w:pos="7032"/>
        </w:tabs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1190311</wp:posOffset>
            </wp:positionH>
            <wp:positionV relativeFrom="paragraph">
              <wp:posOffset>183510</wp:posOffset>
            </wp:positionV>
            <wp:extent cx="2512771" cy="2506278"/>
            <wp:effectExtent l="0" t="0" r="1829" b="8322"/>
            <wp:wrapNone/>
            <wp:docPr id="1" name="Picture 585" descr="C:\Users\Rizky Dwi Novyantika\Downloads\bahan\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2771" cy="25062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F81194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Imam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Taufiq</w:t>
      </w:r>
      <w:proofErr w:type="spellEnd"/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135610103</w:t>
      </w:r>
    </w:p>
    <w:p w:rsidR="00F81194" w:rsidRDefault="00F81194">
      <w:pPr>
        <w:pStyle w:val="Standard"/>
        <w:spacing w:line="360" w:lineRule="auto"/>
        <w:jc w:val="center"/>
      </w:pP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JURUSAN SISTEM INFORMASI</w:t>
      </w: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SEKOLAH TINGGI </w:t>
      </w:r>
      <w:r>
        <w:rPr>
          <w:rFonts w:ascii="Times New Roman" w:hAnsi="Times New Roman" w:cs="Times New Roman"/>
          <w:b/>
          <w:sz w:val="24"/>
          <w:szCs w:val="24"/>
        </w:rPr>
        <w:t>MANAJEMEN INFORMATIKA DAN KOMPUTER</w:t>
      </w:r>
    </w:p>
    <w:p w:rsidR="00F81194" w:rsidRDefault="0050220B">
      <w:pPr>
        <w:pStyle w:val="Standard"/>
        <w:spacing w:line="360" w:lineRule="auto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>AKAKOM YOGYAKARTA</w:t>
      </w:r>
    </w:p>
    <w:p w:rsidR="00F81194" w:rsidRDefault="0050220B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2017</w:t>
      </w:r>
    </w:p>
    <w:p w:rsidR="00F81194" w:rsidRDefault="00F81194">
      <w:pPr>
        <w:pStyle w:val="Standard"/>
        <w:spacing w:line="360" w:lineRule="auto"/>
        <w:jc w:val="center"/>
      </w:pPr>
    </w:p>
    <w:sectPr w:rsidR="00F81194">
      <w:headerReference w:type="first" r:id="rId8"/>
      <w:pgSz w:w="11907" w:h="16839"/>
      <w:pgMar w:top="2268" w:right="1701" w:bottom="1701" w:left="226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220B" w:rsidRDefault="0050220B">
      <w:r>
        <w:separator/>
      </w:r>
    </w:p>
  </w:endnote>
  <w:endnote w:type="continuationSeparator" w:id="0">
    <w:p w:rsidR="0050220B" w:rsidRDefault="005022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">
    <w:charset w:val="00"/>
    <w:family w:val="auto"/>
    <w:pitch w:val="variable"/>
  </w:font>
  <w:font w:name="DejaVu Sans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220B" w:rsidRDefault="0050220B">
      <w:r>
        <w:rPr>
          <w:color w:val="000000"/>
        </w:rPr>
        <w:separator/>
      </w:r>
    </w:p>
  </w:footnote>
  <w:footnote w:type="continuationSeparator" w:id="0">
    <w:p w:rsidR="0050220B" w:rsidRDefault="005022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56B" w:rsidRDefault="0050220B">
    <w:pPr>
      <w:pStyle w:val="Header"/>
      <w:jc w:val="right"/>
    </w:pPr>
  </w:p>
  <w:p w:rsidR="005B156B" w:rsidRDefault="005022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47365"/>
    <w:multiLevelType w:val="multilevel"/>
    <w:tmpl w:val="66846A4C"/>
    <w:styleLink w:val="WWNum3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>
    <w:nsid w:val="0B306813"/>
    <w:multiLevelType w:val="multilevel"/>
    <w:tmpl w:val="01765024"/>
    <w:styleLink w:val="WWNum33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2">
    <w:nsid w:val="10FD6BFC"/>
    <w:multiLevelType w:val="multilevel"/>
    <w:tmpl w:val="BD200022"/>
    <w:styleLink w:val="WWNum1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593C93"/>
    <w:multiLevelType w:val="multilevel"/>
    <w:tmpl w:val="4C5CE8A2"/>
    <w:styleLink w:val="WWNum11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i w:val="0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>
    <w:nsid w:val="15743F95"/>
    <w:multiLevelType w:val="multilevel"/>
    <w:tmpl w:val="FA6CB38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AA1FC9"/>
    <w:multiLevelType w:val="multilevel"/>
    <w:tmpl w:val="59441920"/>
    <w:styleLink w:val="WWNum19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6">
    <w:nsid w:val="193A00E2"/>
    <w:multiLevelType w:val="multilevel"/>
    <w:tmpl w:val="1E1ED914"/>
    <w:styleLink w:val="WWNum1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>
    <w:nsid w:val="1C3D7A89"/>
    <w:multiLevelType w:val="multilevel"/>
    <w:tmpl w:val="3ADA1FE4"/>
    <w:styleLink w:val="WWNum43"/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F553E1E"/>
    <w:multiLevelType w:val="multilevel"/>
    <w:tmpl w:val="A11401D6"/>
    <w:styleLink w:val="WW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FBC3592"/>
    <w:multiLevelType w:val="multilevel"/>
    <w:tmpl w:val="E68AFB52"/>
    <w:styleLink w:val="WWNum32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F84A51"/>
    <w:multiLevelType w:val="multilevel"/>
    <w:tmpl w:val="9C3ACB80"/>
    <w:styleLink w:val="WWNum23"/>
    <w:lvl w:ilvl="0">
      <w:start w:val="1"/>
      <w:numFmt w:val="decimal"/>
      <w:lvlText w:val="%1."/>
      <w:lvlJc w:val="left"/>
      <w:pPr>
        <w:ind w:left="3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0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8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5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24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396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68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40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120" w:firstLine="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vertAlign w:val="baseline"/>
      </w:rPr>
    </w:lvl>
  </w:abstractNum>
  <w:abstractNum w:abstractNumId="11">
    <w:nsid w:val="247567DC"/>
    <w:multiLevelType w:val="multilevel"/>
    <w:tmpl w:val="57722B48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rFonts w:eastAsia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3217E1"/>
    <w:multiLevelType w:val="multilevel"/>
    <w:tmpl w:val="79BEEFA8"/>
    <w:styleLink w:val="WWNum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D1C83"/>
    <w:multiLevelType w:val="multilevel"/>
    <w:tmpl w:val="F0860D94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210B96"/>
    <w:multiLevelType w:val="multilevel"/>
    <w:tmpl w:val="4AC4CAC8"/>
    <w:styleLink w:val="WWNum3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A2484E"/>
    <w:multiLevelType w:val="multilevel"/>
    <w:tmpl w:val="4A62F2F8"/>
    <w:styleLink w:val="WWNum2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6049C"/>
    <w:multiLevelType w:val="multilevel"/>
    <w:tmpl w:val="249E4A34"/>
    <w:styleLink w:val="WWNum2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7339D9"/>
    <w:multiLevelType w:val="multilevel"/>
    <w:tmpl w:val="D382C052"/>
    <w:styleLink w:val="WWNum2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7E5383"/>
    <w:multiLevelType w:val="multilevel"/>
    <w:tmpl w:val="FF26FDC6"/>
    <w:styleLink w:val="WWNum7"/>
    <w:lvl w:ilvl="0">
      <w:numFmt w:val="bullet"/>
      <w:lvlText w:val=""/>
      <w:lvlJc w:val="left"/>
      <w:pPr>
        <w:ind w:left="540" w:hanging="360"/>
      </w:pPr>
    </w:lvl>
    <w:lvl w:ilvl="1">
      <w:numFmt w:val="bullet"/>
      <w:lvlText w:val="o"/>
      <w:lvlJc w:val="left"/>
      <w:pPr>
        <w:ind w:left="126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1980" w:hanging="360"/>
      </w:pPr>
    </w:lvl>
    <w:lvl w:ilvl="3">
      <w:numFmt w:val="bullet"/>
      <w:lvlText w:val=""/>
      <w:lvlJc w:val="left"/>
      <w:pPr>
        <w:ind w:left="2700" w:hanging="360"/>
      </w:pPr>
    </w:lvl>
    <w:lvl w:ilvl="4">
      <w:numFmt w:val="bullet"/>
      <w:lvlText w:val="o"/>
      <w:lvlJc w:val="left"/>
      <w:pPr>
        <w:ind w:left="342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140" w:hanging="360"/>
      </w:pPr>
    </w:lvl>
    <w:lvl w:ilvl="6">
      <w:numFmt w:val="bullet"/>
      <w:lvlText w:val=""/>
      <w:lvlJc w:val="left"/>
      <w:pPr>
        <w:ind w:left="4860" w:hanging="360"/>
      </w:pPr>
    </w:lvl>
    <w:lvl w:ilvl="7">
      <w:numFmt w:val="bullet"/>
      <w:lvlText w:val="o"/>
      <w:lvlJc w:val="left"/>
      <w:pPr>
        <w:ind w:left="558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300" w:hanging="360"/>
      </w:pPr>
    </w:lvl>
  </w:abstractNum>
  <w:abstractNum w:abstractNumId="19">
    <w:nsid w:val="3DE23BBF"/>
    <w:multiLevelType w:val="multilevel"/>
    <w:tmpl w:val="874A850C"/>
    <w:styleLink w:val="WWNum27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473F7D"/>
    <w:multiLevelType w:val="multilevel"/>
    <w:tmpl w:val="B2B44106"/>
    <w:styleLink w:val="WWNum39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FE04602"/>
    <w:multiLevelType w:val="multilevel"/>
    <w:tmpl w:val="0B94835A"/>
    <w:styleLink w:val="WWNum1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nsid w:val="404D158A"/>
    <w:multiLevelType w:val="multilevel"/>
    <w:tmpl w:val="2A1CE958"/>
    <w:styleLink w:val="WWNum9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40AD7F0A"/>
    <w:multiLevelType w:val="multilevel"/>
    <w:tmpl w:val="F222B846"/>
    <w:styleLink w:val="WWNum2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(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4">
    <w:nsid w:val="410C1B9B"/>
    <w:multiLevelType w:val="multilevel"/>
    <w:tmpl w:val="9684F13C"/>
    <w:styleLink w:val="WWNum13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792E91"/>
    <w:multiLevelType w:val="multilevel"/>
    <w:tmpl w:val="6E9A6EDC"/>
    <w:styleLink w:val="WWNum36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Arial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38871FD"/>
    <w:multiLevelType w:val="multilevel"/>
    <w:tmpl w:val="B2864374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"/>
      <w:lvlJc w:val="left"/>
      <w:pPr>
        <w:ind w:left="1440" w:hanging="360"/>
      </w:pPr>
      <w:rPr>
        <w:sz w:val="20"/>
      </w:rPr>
    </w:lvl>
    <w:lvl w:ilvl="2">
      <w:numFmt w:val="bullet"/>
      <w:lvlText w:val=""/>
      <w:lvlJc w:val="left"/>
      <w:pPr>
        <w:ind w:left="2160" w:hanging="360"/>
      </w:pPr>
      <w:rPr>
        <w:sz w:val="20"/>
      </w:rPr>
    </w:lvl>
    <w:lvl w:ilvl="3">
      <w:numFmt w:val="bullet"/>
      <w:lvlText w:val=""/>
      <w:lvlJc w:val="left"/>
      <w:pPr>
        <w:ind w:left="2880" w:hanging="360"/>
      </w:pPr>
      <w:rPr>
        <w:sz w:val="20"/>
      </w:rPr>
    </w:lvl>
    <w:lvl w:ilvl="4">
      <w:numFmt w:val="bullet"/>
      <w:lvlText w:val=""/>
      <w:lvlJc w:val="left"/>
      <w:pPr>
        <w:ind w:left="3600" w:hanging="360"/>
      </w:pPr>
      <w:rPr>
        <w:sz w:val="20"/>
      </w:rPr>
    </w:lvl>
    <w:lvl w:ilvl="5">
      <w:numFmt w:val="bullet"/>
      <w:lvlText w:val=""/>
      <w:lvlJc w:val="left"/>
      <w:pPr>
        <w:ind w:left="4320" w:hanging="360"/>
      </w:pPr>
      <w:rPr>
        <w:sz w:val="20"/>
      </w:rPr>
    </w:lvl>
    <w:lvl w:ilvl="6">
      <w:numFmt w:val="bullet"/>
      <w:lvlText w:val=""/>
      <w:lvlJc w:val="left"/>
      <w:pPr>
        <w:ind w:left="5040" w:hanging="360"/>
      </w:pPr>
      <w:rPr>
        <w:sz w:val="20"/>
      </w:rPr>
    </w:lvl>
    <w:lvl w:ilvl="7">
      <w:numFmt w:val="bullet"/>
      <w:lvlText w:val=""/>
      <w:lvlJc w:val="left"/>
      <w:pPr>
        <w:ind w:left="5760" w:hanging="360"/>
      </w:pPr>
      <w:rPr>
        <w:sz w:val="20"/>
      </w:rPr>
    </w:lvl>
    <w:lvl w:ilvl="8">
      <w:numFmt w:val="bullet"/>
      <w:lvlText w:val=""/>
      <w:lvlJc w:val="left"/>
      <w:pPr>
        <w:ind w:left="6480" w:hanging="360"/>
      </w:pPr>
      <w:rPr>
        <w:sz w:val="20"/>
      </w:rPr>
    </w:lvl>
  </w:abstractNum>
  <w:abstractNum w:abstractNumId="27">
    <w:nsid w:val="449436A6"/>
    <w:multiLevelType w:val="multilevel"/>
    <w:tmpl w:val="5F1E5504"/>
    <w:styleLink w:val="WWNum41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8">
    <w:nsid w:val="46C23FEB"/>
    <w:multiLevelType w:val="multilevel"/>
    <w:tmpl w:val="9B28EF4E"/>
    <w:styleLink w:val="WWNum18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  <w:b w:val="0"/>
        <w:color w:val="333333"/>
        <w:sz w:val="24"/>
        <w:szCs w:val="2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BB17B03"/>
    <w:multiLevelType w:val="multilevel"/>
    <w:tmpl w:val="EB6AEC94"/>
    <w:styleLink w:val="WWNum35"/>
    <w:lvl w:ilvl="0">
      <w:start w:val="1"/>
      <w:numFmt w:val="decimal"/>
      <w:lvlText w:val="%1."/>
      <w:lvlJc w:val="left"/>
      <w:pPr>
        <w:ind w:left="1080" w:hanging="360"/>
      </w:pPr>
      <w:rPr>
        <w:rFonts w:eastAsia="Calibri" w:cs="Arial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4C1E620C"/>
    <w:multiLevelType w:val="multilevel"/>
    <w:tmpl w:val="71729124"/>
    <w:styleLink w:val="WWNum28"/>
    <w:lvl w:ilvl="0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F64086"/>
    <w:multiLevelType w:val="multilevel"/>
    <w:tmpl w:val="39F01B02"/>
    <w:styleLink w:val="WWNum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72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2880" w:hanging="108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3960" w:hanging="144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32">
    <w:nsid w:val="51520830"/>
    <w:multiLevelType w:val="multilevel"/>
    <w:tmpl w:val="AEE0684E"/>
    <w:styleLink w:val="WWNum4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891885"/>
    <w:multiLevelType w:val="multilevel"/>
    <w:tmpl w:val="A2B20E06"/>
    <w:styleLink w:val="WWNum25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825BAA"/>
    <w:multiLevelType w:val="multilevel"/>
    <w:tmpl w:val="83641506"/>
    <w:styleLink w:val="WWNum1"/>
    <w:lvl w:ilvl="0">
      <w:start w:val="1"/>
      <w:numFmt w:val="lowerLetter"/>
      <w:lvlText w:val="%1."/>
      <w:lvlJc w:val="left"/>
      <w:pPr>
        <w:ind w:left="81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6B11459F"/>
    <w:multiLevelType w:val="multilevel"/>
    <w:tmpl w:val="54968324"/>
    <w:styleLink w:val="WWNum2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83338"/>
    <w:multiLevelType w:val="multilevel"/>
    <w:tmpl w:val="39D29D98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Times New Roman" w:hAnsi="Times New Roman"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ascii="Times New Roman" w:hAnsi="Times New Roman"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ascii="Times New Roman" w:hAnsi="Times New Roman"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7">
    <w:nsid w:val="6E1A1B8D"/>
    <w:multiLevelType w:val="multilevel"/>
    <w:tmpl w:val="3462F1FA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8">
    <w:nsid w:val="6F9B6A14"/>
    <w:multiLevelType w:val="multilevel"/>
    <w:tmpl w:val="87E86042"/>
    <w:styleLink w:val="WWNum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1504C0A"/>
    <w:multiLevelType w:val="multilevel"/>
    <w:tmpl w:val="B6D21C62"/>
    <w:styleLink w:val="WWNum4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224149A"/>
    <w:multiLevelType w:val="multilevel"/>
    <w:tmpl w:val="044E9888"/>
    <w:styleLink w:val="WWNum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(%3)"/>
      <w:lvlJc w:val="left"/>
      <w:pPr>
        <w:ind w:left="2520" w:hanging="72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1">
    <w:nsid w:val="725876CB"/>
    <w:multiLevelType w:val="multilevel"/>
    <w:tmpl w:val="22A8D42E"/>
    <w:styleLink w:val="WWNum38"/>
    <w:lvl w:ilvl="0">
      <w:start w:val="4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735" w:hanging="37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42">
    <w:nsid w:val="740C48B6"/>
    <w:multiLevelType w:val="multilevel"/>
    <w:tmpl w:val="45CABF34"/>
    <w:styleLink w:val="WWNum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4EC4825"/>
    <w:multiLevelType w:val="multilevel"/>
    <w:tmpl w:val="E9B44E6A"/>
    <w:styleLink w:val="WWNum40"/>
    <w:lvl w:ilvl="0">
      <w:start w:val="1"/>
      <w:numFmt w:val="lowerRoman"/>
      <w:lvlText w:val="(%1)"/>
      <w:lvlJc w:val="left"/>
      <w:pPr>
        <w:ind w:left="2520" w:hanging="72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44">
    <w:nsid w:val="75051525"/>
    <w:multiLevelType w:val="multilevel"/>
    <w:tmpl w:val="BCD02A5C"/>
    <w:styleLink w:val="WWNum34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3960" w:hanging="72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480" w:hanging="108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000" w:hanging="144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45">
    <w:nsid w:val="79614684"/>
    <w:multiLevelType w:val="multilevel"/>
    <w:tmpl w:val="0310BB0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CA2769"/>
    <w:multiLevelType w:val="multilevel"/>
    <w:tmpl w:val="1E341386"/>
    <w:styleLink w:val="WWNum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4"/>
  </w:num>
  <w:num w:numId="3">
    <w:abstractNumId w:val="45"/>
  </w:num>
  <w:num w:numId="4">
    <w:abstractNumId w:val="11"/>
  </w:num>
  <w:num w:numId="5">
    <w:abstractNumId w:val="38"/>
  </w:num>
  <w:num w:numId="6">
    <w:abstractNumId w:val="8"/>
  </w:num>
  <w:num w:numId="7">
    <w:abstractNumId w:val="36"/>
  </w:num>
  <w:num w:numId="8">
    <w:abstractNumId w:val="18"/>
  </w:num>
  <w:num w:numId="9">
    <w:abstractNumId w:val="12"/>
  </w:num>
  <w:num w:numId="10">
    <w:abstractNumId w:val="22"/>
  </w:num>
  <w:num w:numId="11">
    <w:abstractNumId w:val="13"/>
  </w:num>
  <w:num w:numId="12">
    <w:abstractNumId w:val="3"/>
  </w:num>
  <w:num w:numId="13">
    <w:abstractNumId w:val="4"/>
  </w:num>
  <w:num w:numId="14">
    <w:abstractNumId w:val="24"/>
  </w:num>
  <w:num w:numId="15">
    <w:abstractNumId w:val="2"/>
  </w:num>
  <w:num w:numId="16">
    <w:abstractNumId w:val="21"/>
  </w:num>
  <w:num w:numId="17">
    <w:abstractNumId w:val="26"/>
  </w:num>
  <w:num w:numId="18">
    <w:abstractNumId w:val="6"/>
  </w:num>
  <w:num w:numId="19">
    <w:abstractNumId w:val="28"/>
  </w:num>
  <w:num w:numId="20">
    <w:abstractNumId w:val="5"/>
  </w:num>
  <w:num w:numId="21">
    <w:abstractNumId w:val="15"/>
  </w:num>
  <w:num w:numId="22">
    <w:abstractNumId w:val="35"/>
  </w:num>
  <w:num w:numId="23">
    <w:abstractNumId w:val="16"/>
  </w:num>
  <w:num w:numId="24">
    <w:abstractNumId w:val="10"/>
  </w:num>
  <w:num w:numId="25">
    <w:abstractNumId w:val="31"/>
  </w:num>
  <w:num w:numId="26">
    <w:abstractNumId w:val="33"/>
  </w:num>
  <w:num w:numId="27">
    <w:abstractNumId w:val="17"/>
  </w:num>
  <w:num w:numId="28">
    <w:abstractNumId w:val="19"/>
  </w:num>
  <w:num w:numId="29">
    <w:abstractNumId w:val="30"/>
  </w:num>
  <w:num w:numId="30">
    <w:abstractNumId w:val="23"/>
  </w:num>
  <w:num w:numId="31">
    <w:abstractNumId w:val="40"/>
  </w:num>
  <w:num w:numId="32">
    <w:abstractNumId w:val="0"/>
  </w:num>
  <w:num w:numId="33">
    <w:abstractNumId w:val="9"/>
  </w:num>
  <w:num w:numId="34">
    <w:abstractNumId w:val="1"/>
  </w:num>
  <w:num w:numId="35">
    <w:abstractNumId w:val="44"/>
  </w:num>
  <w:num w:numId="36">
    <w:abstractNumId w:val="29"/>
  </w:num>
  <w:num w:numId="37">
    <w:abstractNumId w:val="25"/>
  </w:num>
  <w:num w:numId="38">
    <w:abstractNumId w:val="14"/>
  </w:num>
  <w:num w:numId="39">
    <w:abstractNumId w:val="41"/>
  </w:num>
  <w:num w:numId="40">
    <w:abstractNumId w:val="20"/>
  </w:num>
  <w:num w:numId="41">
    <w:abstractNumId w:val="43"/>
  </w:num>
  <w:num w:numId="42">
    <w:abstractNumId w:val="27"/>
  </w:num>
  <w:num w:numId="43">
    <w:abstractNumId w:val="39"/>
  </w:num>
  <w:num w:numId="44">
    <w:abstractNumId w:val="7"/>
  </w:num>
  <w:num w:numId="45">
    <w:abstractNumId w:val="42"/>
  </w:num>
  <w:num w:numId="46">
    <w:abstractNumId w:val="32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F81194"/>
    <w:rsid w:val="00140786"/>
    <w:rsid w:val="0050220B"/>
    <w:rsid w:val="00F8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9405F-DFEE-4500-A697-FB3C0ED34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kern w:val="3"/>
        <w:sz w:val="22"/>
        <w:szCs w:val="22"/>
        <w:lang w:val="en-US" w:eastAsia="en-US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Standard"/>
    <w:next w:val="Standard"/>
    <w:pPr>
      <w:keepNext/>
      <w:keepLines/>
      <w:spacing w:before="240" w:after="0"/>
      <w:outlineLvl w:val="0"/>
    </w:pPr>
    <w:rPr>
      <w:rFonts w:ascii="Cambria" w:eastAsia="F" w:hAnsi="Cambria" w:cs="Times New Roman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next w:val="Standard"/>
    <w:pPr>
      <w:spacing w:line="240" w:lineRule="auto"/>
    </w:pPr>
    <w:rPr>
      <w:i/>
      <w:iCs/>
      <w:color w:val="1F497D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TOCHeading">
    <w:name w:val="TOC Heading"/>
    <w:basedOn w:val="Heading1"/>
    <w:next w:val="Standard"/>
    <w:pPr>
      <w:spacing w:line="256" w:lineRule="auto"/>
    </w:pPr>
  </w:style>
  <w:style w:type="paragraph" w:customStyle="1" w:styleId="Contents1">
    <w:name w:val="Contents 1"/>
    <w:basedOn w:val="Standard"/>
    <w:next w:val="Standard"/>
    <w:autoRedefine/>
    <w:pPr>
      <w:tabs>
        <w:tab w:val="right" w:leader="dot" w:pos="8261"/>
      </w:tabs>
      <w:spacing w:after="100"/>
    </w:pPr>
    <w:rPr>
      <w:rFonts w:ascii="Times New Roman" w:eastAsia="Times New Roman" w:hAnsi="Times New Roman" w:cs="Times New Roman"/>
    </w:rPr>
  </w:style>
  <w:style w:type="paragraph" w:customStyle="1" w:styleId="Contents2">
    <w:name w:val="Contents 2"/>
    <w:basedOn w:val="Standard"/>
    <w:next w:val="Standard"/>
    <w:autoRedefine/>
    <w:pPr>
      <w:tabs>
        <w:tab w:val="left" w:pos="1100"/>
        <w:tab w:val="right" w:leader="dot" w:pos="8481"/>
      </w:tabs>
      <w:spacing w:after="100"/>
      <w:ind w:left="220"/>
    </w:pPr>
    <w:rPr>
      <w:rFonts w:ascii="Times New Roman" w:eastAsia="Times New Roman" w:hAnsi="Times New Roman" w:cs="Times New Roman"/>
    </w:rPr>
  </w:style>
  <w:style w:type="paragraph" w:styleId="CommentText">
    <w:name w:val="annotation text"/>
    <w:basedOn w:val="Standard"/>
    <w:pPr>
      <w:spacing w:line="240" w:lineRule="auto"/>
    </w:pPr>
    <w:rPr>
      <w:sz w:val="20"/>
      <w:szCs w:val="20"/>
    </w:rPr>
  </w:style>
  <w:style w:type="paragraph" w:styleId="FootnoteText">
    <w:name w:val="footnote text"/>
    <w:basedOn w:val="Standard"/>
    <w:pPr>
      <w:spacing w:after="0" w:line="240" w:lineRule="auto"/>
    </w:pPr>
    <w:rPr>
      <w:sz w:val="20"/>
      <w:szCs w:val="20"/>
    </w:rPr>
  </w:style>
  <w:style w:type="paragraph" w:styleId="TableofFigures">
    <w:name w:val="table of figures"/>
    <w:basedOn w:val="Standard"/>
    <w:next w:val="Standard"/>
    <w:pPr>
      <w:spacing w:after="0"/>
    </w:p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styleId="Strong">
    <w:name w:val="Strong"/>
    <w:basedOn w:val="DefaultParagraphFont"/>
    <w:rPr>
      <w:b/>
      <w:bCs/>
    </w:rPr>
  </w:style>
  <w:style w:type="character" w:styleId="Emphasis">
    <w:name w:val="Emphasis"/>
    <w:basedOn w:val="DefaultParagraphFont"/>
    <w:rPr>
      <w:i/>
      <w:iCs/>
    </w:rPr>
  </w:style>
  <w:style w:type="character" w:customStyle="1" w:styleId="Heading1Char">
    <w:name w:val="Heading 1 Char"/>
    <w:basedOn w:val="DefaultParagraphFont"/>
    <w:rPr>
      <w:rFonts w:ascii="Cambria" w:eastAsia="F" w:hAnsi="Cambria" w:cs="Times New Roman"/>
      <w:color w:val="365F91"/>
      <w:sz w:val="32"/>
      <w:szCs w:val="32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character" w:customStyle="1" w:styleId="tgc">
    <w:name w:val="_tgc"/>
    <w:basedOn w:val="DefaultParagraphFont"/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  <w:style w:type="character" w:styleId="HTMLCite">
    <w:name w:val="HTML Cite"/>
    <w:basedOn w:val="DefaultParagraphFont"/>
    <w:rPr>
      <w:i/>
      <w:iCs/>
    </w:rPr>
  </w:style>
  <w:style w:type="character" w:customStyle="1" w:styleId="ListLabel1">
    <w:name w:val="ListLabel 1"/>
    <w:rPr>
      <w:rFonts w:eastAsia="Calibri"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i w:val="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rFonts w:cs="Times New Roman"/>
      <w:b w:val="0"/>
      <w:color w:val="333333"/>
      <w:sz w:val="24"/>
      <w:szCs w:val="24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3">
    <w:name w:val="ListLabel 23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4">
    <w:name w:val="ListLabel 24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5">
    <w:name w:val="ListLabel 25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6">
    <w:name w:val="ListLabel 26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7">
    <w:name w:val="ListLabel 27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8">
    <w:name w:val="ListLabel 28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29">
    <w:name w:val="ListLabel 29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0">
    <w:name w:val="ListLabel 30"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u w:val="none"/>
      <w:vertAlign w:val="baseline"/>
    </w:rPr>
  </w:style>
  <w:style w:type="character" w:customStyle="1" w:styleId="ListLabel31">
    <w:name w:val="ListLabel 31"/>
    <w:rPr>
      <w:b w:val="0"/>
    </w:rPr>
  </w:style>
  <w:style w:type="character" w:customStyle="1" w:styleId="ListLabel32">
    <w:name w:val="ListLabel 32"/>
    <w:rPr>
      <w:b w:val="0"/>
    </w:rPr>
  </w:style>
  <w:style w:type="character" w:customStyle="1" w:styleId="ListLabel33">
    <w:name w:val="ListLabel 33"/>
    <w:rPr>
      <w:b w:val="0"/>
      <w:bCs/>
    </w:rPr>
  </w:style>
  <w:style w:type="character" w:customStyle="1" w:styleId="ListLabel34">
    <w:name w:val="ListLabel 34"/>
    <w:rPr>
      <w:b/>
      <w:bCs/>
    </w:rPr>
  </w:style>
  <w:style w:type="character" w:customStyle="1" w:styleId="ListLabel35">
    <w:name w:val="ListLabel 35"/>
    <w:rPr>
      <w:rFonts w:eastAsia="Calibri" w:cs="Arial"/>
      <w:sz w:val="22"/>
    </w:rPr>
  </w:style>
  <w:style w:type="character" w:customStyle="1" w:styleId="ListLabel36">
    <w:name w:val="ListLabel 36"/>
    <w:rPr>
      <w:rFonts w:eastAsia="Calibri" w:cs="Arial"/>
      <w:sz w:val="22"/>
    </w:rPr>
  </w:style>
  <w:style w:type="character" w:customStyle="1" w:styleId="ListLabel37">
    <w:name w:val="ListLabel 37"/>
    <w:rPr>
      <w:b w:val="0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----------</dc:creator>
  <cp:lastModifiedBy>Rizky Dwi Novyantika</cp:lastModifiedBy>
  <cp:revision>2</cp:revision>
  <cp:lastPrinted>2017-03-12T01:05:00Z</cp:lastPrinted>
  <dcterms:created xsi:type="dcterms:W3CDTF">2017-05-19T07:25:00Z</dcterms:created>
  <dcterms:modified xsi:type="dcterms:W3CDTF">2017-05-19T07:25:00Z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----------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